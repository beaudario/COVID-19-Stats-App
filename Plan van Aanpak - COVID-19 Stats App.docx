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2408992"/>
        <w:docPartObj>
          <w:docPartGallery w:val="Cover Pages"/>
          <w:docPartUnique/>
        </w:docPartObj>
      </w:sdtPr>
      <w:sdtContent>
        <w:tbl>
          <w:tblPr>
            <w:tblpPr w:leftFromText="141" w:rightFromText="141" w:vertAnchor="page" w:horzAnchor="margin" w:tblpY="3097"/>
            <w:tblW w:w="5023" w:type="pct"/>
            <w:tblBorders>
              <w:top w:val="single" w:sz="48" w:space="0" w:color="FFFFFF" w:themeColor="background1"/>
              <w:left w:val="single" w:sz="48" w:space="0" w:color="FFFFFF" w:themeColor="background1"/>
              <w:bottom w:val="single" w:sz="48" w:space="0" w:color="FFFFFF" w:themeColor="background1"/>
              <w:right w:val="single" w:sz="48" w:space="0" w:color="FFFFFF" w:themeColor="background1"/>
              <w:insideH w:val="single" w:sz="48" w:space="0" w:color="FFFFFF" w:themeColor="background1"/>
              <w:insideV w:val="single" w:sz="48" w:space="0" w:color="FFFFFF" w:themeColor="background1"/>
            </w:tblBorders>
            <w:tblCellMar>
              <w:left w:w="115" w:type="dxa"/>
              <w:right w:w="115" w:type="dxa"/>
            </w:tblCellMar>
            <w:tblLook w:val="01E0" w:firstRow="1" w:lastRow="1" w:firstColumn="1" w:lastColumn="1" w:noHBand="0" w:noVBand="0"/>
          </w:tblPr>
          <w:tblGrid>
            <w:gridCol w:w="1234"/>
            <w:gridCol w:w="8892"/>
          </w:tblGrid>
          <w:tr w:rsidR="001076BD" w14:paraId="57A9F51F" w14:textId="77777777" w:rsidTr="100A3BC5">
            <w:trPr>
              <w:trHeight w:val="3668"/>
            </w:trPr>
            <w:tc>
              <w:tcPr>
                <w:tcW w:w="1051" w:type="pct"/>
                <w:tcBorders>
                  <w:top w:val="nil"/>
                  <w:left w:val="nil"/>
                  <w:bottom w:val="nil"/>
                  <w:right w:val="nil"/>
                </w:tcBorders>
                <w:shd w:val="clear" w:color="auto" w:fill="auto"/>
              </w:tcPr>
              <w:p w14:paraId="3F07C088" w14:textId="77777777" w:rsidR="000617D4" w:rsidRDefault="000617D4" w:rsidP="001076BD">
                <w:pPr>
                  <w:pStyle w:val="Geenafstand"/>
                </w:pPr>
              </w:p>
            </w:tc>
            <w:tc>
              <w:tcPr>
                <w:tcW w:w="3949" w:type="pct"/>
                <w:tcBorders>
                  <w:top w:val="nil"/>
                  <w:left w:val="nil"/>
                  <w:bottom w:val="nil"/>
                  <w:right w:val="nil"/>
                </w:tcBorders>
                <w:shd w:val="clear" w:color="auto" w:fill="auto"/>
                <w:tcMar>
                  <w:left w:w="115" w:type="dxa"/>
                  <w:bottom w:w="115" w:type="dxa"/>
                </w:tcMar>
                <w:vAlign w:val="bottom"/>
              </w:tcPr>
              <w:p w14:paraId="2771E6A4" w14:textId="3A460F39" w:rsidR="000617D4" w:rsidRDefault="00F10217" w:rsidP="100A3BC5">
                <w:pPr>
                  <w:pStyle w:val="Geenafstand"/>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el"/>
                    <w:id w:val="541102321"/>
                    <w:placeholder>
                      <w:docPart w:val="6CB8D59E80F14647AEF4B0AC700121B9"/>
                    </w:placeholder>
                    <w:dataBinding w:prefixMappings="xmlns:ns0='http://schemas.openxmlformats.org/package/2006/metadata/core-properties' xmlns:ns1='http://purl.org/dc/elements/1.1/'" w:xpath="/ns0:coreProperties[1]/ns1:title[1]" w:storeItemID="{6C3C8BC8-F283-45AE-878A-BAB7291924A1}"/>
                    <w:text/>
                  </w:sdtPr>
                  <w:sdtContent>
                    <w:r w:rsidR="00167E43">
                      <w:rPr>
                        <w:rFonts w:asciiTheme="majorHAnsi" w:eastAsiaTheme="majorEastAsia" w:hAnsiTheme="majorHAnsi" w:cstheme="majorBidi"/>
                        <w:caps/>
                        <w:color w:val="775F55" w:themeColor="text2"/>
                        <w:sz w:val="110"/>
                        <w:szCs w:val="110"/>
                      </w:rPr>
                      <w:t>COVID-19 Stats app</w:t>
                    </w:r>
                  </w:sdtContent>
                </w:sdt>
              </w:p>
            </w:tc>
          </w:tr>
          <w:tr w:rsidR="001076BD" w14:paraId="01116BA9" w14:textId="77777777" w:rsidTr="100A3BC5">
            <w:trPr>
              <w:trHeight w:val="5046"/>
            </w:trPr>
            <w:tc>
              <w:tcPr>
                <w:tcW w:w="1051" w:type="pct"/>
                <w:tcBorders>
                  <w:top w:val="nil"/>
                  <w:left w:val="nil"/>
                  <w:bottom w:val="nil"/>
                  <w:right w:val="nil"/>
                </w:tcBorders>
                <w:shd w:val="clear" w:color="auto" w:fill="auto"/>
              </w:tcPr>
              <w:p w14:paraId="2E2D9468" w14:textId="77777777" w:rsidR="000617D4" w:rsidRDefault="000617D4" w:rsidP="001076BD">
                <w:pPr>
                  <w:pStyle w:val="Geenafstand"/>
                  <w:rPr>
                    <w:color w:val="EBDDC3" w:themeColor="background2"/>
                  </w:rPr>
                </w:pPr>
              </w:p>
            </w:tc>
            <w:tc>
              <w:tcPr>
                <w:tcW w:w="3949" w:type="pct"/>
                <w:tcBorders>
                  <w:top w:val="nil"/>
                  <w:left w:val="nil"/>
                  <w:bottom w:val="nil"/>
                  <w:right w:val="nil"/>
                </w:tcBorders>
                <w:shd w:val="clear" w:color="auto" w:fill="auto"/>
                <w:tcMar>
                  <w:left w:w="72" w:type="dxa"/>
                  <w:bottom w:w="216" w:type="dxa"/>
                  <w:right w:w="0" w:type="dxa"/>
                </w:tcMar>
                <w:vAlign w:val="bottom"/>
              </w:tcPr>
              <w:p w14:paraId="25A33412" w14:textId="0465B9EB" w:rsidR="000617D4" w:rsidRDefault="00557227" w:rsidP="001076BD">
                <w:r>
                  <w:rPr>
                    <w:noProof/>
                  </w:rPr>
                  <w:drawing>
                    <wp:inline distT="0" distB="0" distL="0" distR="0" wp14:anchorId="450469E0" wp14:editId="5AF30440">
                      <wp:extent cx="5600700" cy="3736562"/>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03298" cy="3738295"/>
                              </a:xfrm>
                              <a:prstGeom prst="rect">
                                <a:avLst/>
                              </a:prstGeom>
                              <a:noFill/>
                              <a:ln>
                                <a:noFill/>
                              </a:ln>
                            </pic:spPr>
                          </pic:pic>
                        </a:graphicData>
                      </a:graphic>
                    </wp:inline>
                  </w:drawing>
                </w:r>
              </w:p>
            </w:tc>
          </w:tr>
          <w:tr w:rsidR="000C689A" w14:paraId="577B8439" w14:textId="77777777" w:rsidTr="100A3BC5">
            <w:trPr>
              <w:trHeight w:val="800"/>
            </w:trPr>
            <w:tc>
              <w:tcPr>
                <w:tcW w:w="1051" w:type="pct"/>
                <w:tcBorders>
                  <w:top w:val="nil"/>
                  <w:left w:val="nil"/>
                  <w:bottom w:val="nil"/>
                </w:tcBorders>
                <w:shd w:val="clear" w:color="auto" w:fill="DD8047" w:themeFill="accent2"/>
                <w:vAlign w:val="center"/>
              </w:tcPr>
              <w:p w14:paraId="145BF310" w14:textId="240338E1" w:rsidR="000617D4" w:rsidRDefault="100A3BC5" w:rsidP="100A3BC5">
                <w:pPr>
                  <w:pStyle w:val="Geenafstand"/>
                  <w:jc w:val="center"/>
                  <w:rPr>
                    <w:color w:val="FFFFFF" w:themeColor="background1"/>
                    <w:sz w:val="32"/>
                    <w:szCs w:val="32"/>
                  </w:rPr>
                </w:pPr>
                <w:r w:rsidRPr="100A3BC5">
                  <w:rPr>
                    <w:color w:val="FFFFFF" w:themeColor="background1"/>
                    <w:sz w:val="32"/>
                    <w:szCs w:val="32"/>
                    <w:lang w:val="en-US"/>
                  </w:rPr>
                  <w:t>2</w:t>
                </w:r>
                <w:r w:rsidR="00256B76">
                  <w:rPr>
                    <w:color w:val="FFFFFF" w:themeColor="background1"/>
                    <w:sz w:val="32"/>
                    <w:szCs w:val="32"/>
                    <w:lang w:val="en-US"/>
                  </w:rPr>
                  <w:t>9</w:t>
                </w:r>
                <w:r w:rsidRPr="100A3BC5">
                  <w:rPr>
                    <w:color w:val="FFFFFF" w:themeColor="background1"/>
                    <w:sz w:val="32"/>
                    <w:szCs w:val="32"/>
                    <w:lang w:val="en-US"/>
                  </w:rPr>
                  <w:t xml:space="preserve"> Mei 20</w:t>
                </w:r>
                <w:r w:rsidR="00167E43">
                  <w:rPr>
                    <w:color w:val="FFFFFF" w:themeColor="background1"/>
                    <w:sz w:val="32"/>
                    <w:szCs w:val="32"/>
                    <w:lang w:val="en-US"/>
                  </w:rPr>
                  <w:t>20</w:t>
                </w:r>
              </w:p>
            </w:tc>
            <w:tc>
              <w:tcPr>
                <w:tcW w:w="3949" w:type="pct"/>
                <w:tcBorders>
                  <w:top w:val="nil"/>
                  <w:bottom w:val="nil"/>
                  <w:right w:val="nil"/>
                </w:tcBorders>
                <w:shd w:val="clear" w:color="auto" w:fill="94B6D2" w:themeFill="accent1"/>
                <w:tcMar>
                  <w:left w:w="216" w:type="dxa"/>
                </w:tcMar>
                <w:vAlign w:val="center"/>
              </w:tcPr>
              <w:p w14:paraId="268856ED" w14:textId="4D1CB7D6" w:rsidR="000617D4" w:rsidRDefault="00F10217" w:rsidP="100A3BC5">
                <w:pPr>
                  <w:pStyle w:val="Geenafstand"/>
                  <w:rPr>
                    <w:color w:val="FFFFFF" w:themeColor="background1"/>
                    <w:sz w:val="40"/>
                    <w:szCs w:val="40"/>
                  </w:rPr>
                </w:pPr>
                <w:sdt>
                  <w:sdtPr>
                    <w:rPr>
                      <w:color w:val="FFFFFF" w:themeColor="background1"/>
                      <w:sz w:val="40"/>
                      <w:szCs w:val="40"/>
                    </w:rPr>
                    <w:alias w:val="Ondertitel"/>
                    <w:id w:val="541102329"/>
                    <w:placeholder>
                      <w:docPart w:val="E2883348B2A841EBAE1F8A49955DFCB9"/>
                    </w:placeholder>
                    <w:dataBinding w:prefixMappings="xmlns:ns0='http://schemas.openxmlformats.org/package/2006/metadata/core-properties' xmlns:ns1='http://purl.org/dc/elements/1.1/'" w:xpath="/ns0:coreProperties[1]/ns1:subject[1]" w:storeItemID="{6C3C8BC8-F283-45AE-878A-BAB7291924A1}"/>
                    <w:text/>
                  </w:sdtPr>
                  <w:sdtContent>
                    <w:r w:rsidR="00B65391">
                      <w:rPr>
                        <w:color w:val="FFFFFF" w:themeColor="background1"/>
                        <w:sz w:val="40"/>
                        <w:szCs w:val="40"/>
                      </w:rPr>
                      <w:t>Plan van Aanpak –</w:t>
                    </w:r>
                    <w:r w:rsidR="00167E43">
                      <w:rPr>
                        <w:color w:val="FFFFFF" w:themeColor="background1"/>
                        <w:sz w:val="40"/>
                        <w:szCs w:val="40"/>
                      </w:rPr>
                      <w:t xml:space="preserve"> COVID-19 Stats App</w:t>
                    </w:r>
                  </w:sdtContent>
                </w:sdt>
              </w:p>
            </w:tc>
          </w:tr>
        </w:tbl>
      </w:sdtContent>
    </w:sdt>
    <w:p w14:paraId="388C50CB" w14:textId="6C52697F" w:rsidR="00557F8B" w:rsidRDefault="00557F8B" w:rsidP="00CD1E5D"/>
    <w:p w14:paraId="7A0441E0" w14:textId="77777777" w:rsidR="008C1C0E" w:rsidRDefault="008C1C0E" w:rsidP="008C1C0E">
      <w:pPr>
        <w:pStyle w:val="Kop1"/>
      </w:pPr>
      <w:r>
        <w:br w:type="page"/>
      </w:r>
      <w:bookmarkStart w:id="0" w:name="_Toc41656141"/>
      <w:r w:rsidR="100A3BC5">
        <w:lastRenderedPageBreak/>
        <w:t>Voorwoord</w:t>
      </w:r>
      <w:bookmarkEnd w:id="0"/>
    </w:p>
    <w:p w14:paraId="10602F2E" w14:textId="77777777" w:rsidR="008C1C0E" w:rsidRDefault="008C1C0E" w:rsidP="008C1C0E"/>
    <w:p w14:paraId="4A5E9213" w14:textId="46E71329" w:rsidR="008C1C0E" w:rsidRDefault="100A3BC5" w:rsidP="00F10217">
      <w:r>
        <w:t xml:space="preserve">Op </w:t>
      </w:r>
      <w:r w:rsidR="00557227">
        <w:t>26</w:t>
      </w:r>
      <w:r>
        <w:t xml:space="preserve"> Mei 20</w:t>
      </w:r>
      <w:r w:rsidR="00557227">
        <w:t>20</w:t>
      </w:r>
      <w:r>
        <w:t xml:space="preserve"> hebben wij met de heer </w:t>
      </w:r>
      <w:r w:rsidR="00557227">
        <w:t xml:space="preserve">James Corona </w:t>
      </w:r>
      <w:r>
        <w:t>va</w:t>
      </w:r>
      <w:r w:rsidR="00557227">
        <w:t xml:space="preserve">n een groot ziekenhuis uit het oosten van Nederland </w:t>
      </w:r>
      <w:r>
        <w:t xml:space="preserve">gesproken over het maken van een </w:t>
      </w:r>
      <w:r w:rsidR="00557227">
        <w:t>mobiele app</w:t>
      </w:r>
      <w:r w:rsidR="00F10217">
        <w:t>licatie</w:t>
      </w:r>
      <w:r>
        <w:t xml:space="preserve"> voor </w:t>
      </w:r>
      <w:r w:rsidR="00557227">
        <w:t>het weergeven van corona statistieken en de maatregelen die in dit land gelden</w:t>
      </w:r>
      <w:r>
        <w:t>.</w:t>
      </w:r>
      <w:r w:rsidR="00557227">
        <w:t xml:space="preserve"> Deze app is belangrijk voor mensen die toch even snel naar de statistieken willen kijken en even de maatregelen willen zien zodat </w:t>
      </w:r>
      <w:r w:rsidR="00F10217">
        <w:t>ze die kunnen naleven</w:t>
      </w:r>
      <w:r>
        <w:t xml:space="preserve">. Tijdens het gesprek gaf de heer </w:t>
      </w:r>
      <w:r w:rsidR="00F10217">
        <w:t>James Corona</w:t>
      </w:r>
      <w:r>
        <w:t xml:space="preserve"> duidelijk aan wat zijn eisen en wensen voor </w:t>
      </w:r>
      <w:r w:rsidR="00F10217">
        <w:t>de</w:t>
      </w:r>
      <w:r>
        <w:t xml:space="preserve"> </w:t>
      </w:r>
      <w:r w:rsidR="00F10217">
        <w:t xml:space="preserve">mobiele applicatie </w:t>
      </w:r>
      <w:r>
        <w:t>zijn. Deze wensen en eisen zijn meegenomen in het beschrijven van dit het plan.</w:t>
      </w:r>
    </w:p>
    <w:p w14:paraId="2916B001" w14:textId="2C9026EF" w:rsidR="008C1C0E" w:rsidRDefault="100A3BC5" w:rsidP="008C1C0E">
      <w:r>
        <w:t>Tot slot stellen wij alles in het werk om uw vraag op een correcte manier om te zetten naar een goed werkend</w:t>
      </w:r>
      <w:r w:rsidR="00F10217">
        <w:t>e mobiele applicatie</w:t>
      </w:r>
      <w:r>
        <w:t>.</w:t>
      </w:r>
    </w:p>
    <w:p w14:paraId="666AECAE" w14:textId="77777777" w:rsidR="00CD1E5D" w:rsidRDefault="00CD1E5D" w:rsidP="008C1C0E"/>
    <w:p w14:paraId="2F06B2A4" w14:textId="7CD924CC" w:rsidR="00CD1E5D" w:rsidRDefault="00557227" w:rsidP="008C1C0E">
      <w:r>
        <w:t>Neede</w:t>
      </w:r>
      <w:r w:rsidR="100A3BC5">
        <w:t>, 2</w:t>
      </w:r>
      <w:r w:rsidR="00256B76">
        <w:t>9</w:t>
      </w:r>
      <w:r w:rsidR="100A3BC5">
        <w:t xml:space="preserve"> mei 20</w:t>
      </w:r>
      <w:r>
        <w:t>20</w:t>
      </w:r>
      <w:r w:rsidR="100A3BC5">
        <w:t>.</w:t>
      </w:r>
    </w:p>
    <w:p w14:paraId="72BC8355" w14:textId="611665C0" w:rsidR="00935B3D" w:rsidRDefault="00935B3D" w:rsidP="00F10217">
      <w:pPr>
        <w:spacing w:after="200" w:line="276" w:lineRule="auto"/>
      </w:pPr>
      <w:r>
        <w:br w:type="page"/>
      </w:r>
    </w:p>
    <w:p w14:paraId="450746E5" w14:textId="77777777" w:rsidR="00935B3D" w:rsidRDefault="00935B3D">
      <w:pPr>
        <w:spacing w:after="200" w:line="276" w:lineRule="auto"/>
        <w:rPr>
          <w:rFonts w:cs="Arial"/>
          <w:szCs w:val="22"/>
        </w:rPr>
      </w:pPr>
    </w:p>
    <w:sdt>
      <w:sdtPr>
        <w:rPr>
          <w:rFonts w:ascii="Arial" w:eastAsiaTheme="minorHAnsi" w:hAnsi="Arial" w:cs="Times New Roman"/>
          <w:color w:val="002060"/>
          <w:kern w:val="24"/>
          <w:sz w:val="22"/>
          <w:szCs w:val="20"/>
          <w14:ligatures w14:val="standardContextual"/>
        </w:rPr>
        <w:id w:val="-1792512299"/>
        <w:docPartObj>
          <w:docPartGallery w:val="Table of Contents"/>
          <w:docPartUnique/>
        </w:docPartObj>
      </w:sdtPr>
      <w:sdtEndPr>
        <w:rPr>
          <w:b/>
          <w:bCs/>
        </w:rPr>
      </w:sdtEndPr>
      <w:sdtContent>
        <w:p w14:paraId="43379223" w14:textId="77777777" w:rsidR="00935B3D" w:rsidRDefault="100A3BC5">
          <w:pPr>
            <w:pStyle w:val="Kopvaninhoudsopgave"/>
          </w:pPr>
          <w:r>
            <w:t>Inhoudsopgave</w:t>
          </w:r>
        </w:p>
        <w:p w14:paraId="6358FA65" w14:textId="2C821F4C" w:rsidR="00465805" w:rsidRDefault="00CD1E5D">
          <w:pPr>
            <w:pStyle w:val="Inhopg1"/>
            <w:rPr>
              <w:rFonts w:asciiTheme="minorHAnsi" w:eastAsiaTheme="minorEastAsia" w:hAnsiTheme="minorHAnsi" w:cstheme="minorBidi"/>
              <w:b w:val="0"/>
              <w:kern w:val="0"/>
              <w:szCs w:val="22"/>
              <w14:ligatures w14:val="none"/>
            </w:rPr>
          </w:pPr>
          <w:r>
            <w:rPr>
              <w:b w:val="0"/>
              <w:caps/>
              <w:color w:val="775F55" w:themeColor="text2"/>
            </w:rPr>
            <w:fldChar w:fldCharType="begin"/>
          </w:r>
          <w:r>
            <w:rPr>
              <w:b w:val="0"/>
              <w:caps/>
              <w:color w:val="775F55" w:themeColor="text2"/>
            </w:rPr>
            <w:instrText xml:space="preserve"> TOC \o "1-3" \h \z \u </w:instrText>
          </w:r>
          <w:r>
            <w:rPr>
              <w:b w:val="0"/>
              <w:caps/>
              <w:color w:val="775F55" w:themeColor="text2"/>
            </w:rPr>
            <w:fldChar w:fldCharType="separate"/>
          </w:r>
          <w:hyperlink w:anchor="_Toc41656141" w:history="1">
            <w:r w:rsidR="00465805" w:rsidRPr="0017160C">
              <w:rPr>
                <w:rStyle w:val="Hyperlink"/>
              </w:rPr>
              <w:t>Voorwoord</w:t>
            </w:r>
            <w:r w:rsidR="00465805">
              <w:rPr>
                <w:webHidden/>
              </w:rPr>
              <w:tab/>
            </w:r>
            <w:r w:rsidR="00465805">
              <w:rPr>
                <w:webHidden/>
              </w:rPr>
              <w:fldChar w:fldCharType="begin"/>
            </w:r>
            <w:r w:rsidR="00465805">
              <w:rPr>
                <w:webHidden/>
              </w:rPr>
              <w:instrText xml:space="preserve"> PAGEREF _Toc41656141 \h </w:instrText>
            </w:r>
            <w:r w:rsidR="00465805">
              <w:rPr>
                <w:webHidden/>
              </w:rPr>
            </w:r>
            <w:r w:rsidR="00465805">
              <w:rPr>
                <w:webHidden/>
              </w:rPr>
              <w:fldChar w:fldCharType="separate"/>
            </w:r>
            <w:r w:rsidR="00465805">
              <w:rPr>
                <w:webHidden/>
              </w:rPr>
              <w:t>1</w:t>
            </w:r>
            <w:r w:rsidR="00465805">
              <w:rPr>
                <w:webHidden/>
              </w:rPr>
              <w:fldChar w:fldCharType="end"/>
            </w:r>
          </w:hyperlink>
        </w:p>
        <w:p w14:paraId="678AE023" w14:textId="3F47A1B3" w:rsidR="00465805" w:rsidRDefault="00465805">
          <w:pPr>
            <w:pStyle w:val="Inhopg1"/>
            <w:rPr>
              <w:rFonts w:asciiTheme="minorHAnsi" w:eastAsiaTheme="minorEastAsia" w:hAnsiTheme="minorHAnsi" w:cstheme="minorBidi"/>
              <w:b w:val="0"/>
              <w:kern w:val="0"/>
              <w:szCs w:val="22"/>
              <w14:ligatures w14:val="none"/>
            </w:rPr>
          </w:pPr>
          <w:hyperlink w:anchor="_Toc41656142" w:history="1">
            <w:r w:rsidRPr="0017160C">
              <w:rPr>
                <w:rStyle w:val="Hyperlink"/>
              </w:rPr>
              <w:t>Inleiding</w:t>
            </w:r>
            <w:r>
              <w:rPr>
                <w:webHidden/>
              </w:rPr>
              <w:tab/>
            </w:r>
            <w:r>
              <w:rPr>
                <w:webHidden/>
              </w:rPr>
              <w:fldChar w:fldCharType="begin"/>
            </w:r>
            <w:r>
              <w:rPr>
                <w:webHidden/>
              </w:rPr>
              <w:instrText xml:space="preserve"> PAGEREF _Toc41656142 \h </w:instrText>
            </w:r>
            <w:r>
              <w:rPr>
                <w:webHidden/>
              </w:rPr>
            </w:r>
            <w:r>
              <w:rPr>
                <w:webHidden/>
              </w:rPr>
              <w:fldChar w:fldCharType="separate"/>
            </w:r>
            <w:r>
              <w:rPr>
                <w:webHidden/>
              </w:rPr>
              <w:t>3</w:t>
            </w:r>
            <w:r>
              <w:rPr>
                <w:webHidden/>
              </w:rPr>
              <w:fldChar w:fldCharType="end"/>
            </w:r>
          </w:hyperlink>
        </w:p>
        <w:p w14:paraId="55C58AAF" w14:textId="32C28A63" w:rsidR="00465805" w:rsidRDefault="00465805">
          <w:pPr>
            <w:pStyle w:val="Inhopg1"/>
            <w:rPr>
              <w:rFonts w:asciiTheme="minorHAnsi" w:eastAsiaTheme="minorEastAsia" w:hAnsiTheme="minorHAnsi" w:cstheme="minorBidi"/>
              <w:b w:val="0"/>
              <w:kern w:val="0"/>
              <w:szCs w:val="22"/>
              <w14:ligatures w14:val="none"/>
            </w:rPr>
          </w:pPr>
          <w:hyperlink w:anchor="_Toc41656143" w:history="1">
            <w:r w:rsidRPr="0017160C">
              <w:rPr>
                <w:rStyle w:val="Hyperlink"/>
              </w:rPr>
              <w:t>Achtergronden</w:t>
            </w:r>
            <w:r>
              <w:rPr>
                <w:webHidden/>
              </w:rPr>
              <w:tab/>
            </w:r>
            <w:r>
              <w:rPr>
                <w:webHidden/>
              </w:rPr>
              <w:fldChar w:fldCharType="begin"/>
            </w:r>
            <w:r>
              <w:rPr>
                <w:webHidden/>
              </w:rPr>
              <w:instrText xml:space="preserve"> PAGEREF _Toc41656143 \h </w:instrText>
            </w:r>
            <w:r>
              <w:rPr>
                <w:webHidden/>
              </w:rPr>
            </w:r>
            <w:r>
              <w:rPr>
                <w:webHidden/>
              </w:rPr>
              <w:fldChar w:fldCharType="separate"/>
            </w:r>
            <w:r>
              <w:rPr>
                <w:webHidden/>
              </w:rPr>
              <w:t>4</w:t>
            </w:r>
            <w:r>
              <w:rPr>
                <w:webHidden/>
              </w:rPr>
              <w:fldChar w:fldCharType="end"/>
            </w:r>
          </w:hyperlink>
        </w:p>
        <w:p w14:paraId="166651F7" w14:textId="3EB5E78A" w:rsidR="00465805" w:rsidRDefault="00465805">
          <w:pPr>
            <w:pStyle w:val="Inhopg2"/>
            <w:rPr>
              <w:rFonts w:asciiTheme="minorHAnsi" w:eastAsiaTheme="minorEastAsia" w:hAnsiTheme="minorHAnsi" w:cstheme="minorBidi"/>
              <w:kern w:val="0"/>
              <w:szCs w:val="22"/>
              <w14:ligatures w14:val="none"/>
            </w:rPr>
          </w:pPr>
          <w:hyperlink w:anchor="_Toc41656144" w:history="1">
            <w:r w:rsidRPr="0017160C">
              <w:rPr>
                <w:rStyle w:val="Hyperlink"/>
              </w:rPr>
              <w:t>Aanleiding project</w:t>
            </w:r>
            <w:r>
              <w:rPr>
                <w:webHidden/>
              </w:rPr>
              <w:tab/>
            </w:r>
            <w:r>
              <w:rPr>
                <w:webHidden/>
              </w:rPr>
              <w:fldChar w:fldCharType="begin"/>
            </w:r>
            <w:r>
              <w:rPr>
                <w:webHidden/>
              </w:rPr>
              <w:instrText xml:space="preserve"> PAGEREF _Toc41656144 \h </w:instrText>
            </w:r>
            <w:r>
              <w:rPr>
                <w:webHidden/>
              </w:rPr>
            </w:r>
            <w:r>
              <w:rPr>
                <w:webHidden/>
              </w:rPr>
              <w:fldChar w:fldCharType="separate"/>
            </w:r>
            <w:r>
              <w:rPr>
                <w:webHidden/>
              </w:rPr>
              <w:t>4</w:t>
            </w:r>
            <w:r>
              <w:rPr>
                <w:webHidden/>
              </w:rPr>
              <w:fldChar w:fldCharType="end"/>
            </w:r>
          </w:hyperlink>
        </w:p>
        <w:p w14:paraId="6E6323E7" w14:textId="5E7AEE0B" w:rsidR="00465805" w:rsidRDefault="00465805">
          <w:pPr>
            <w:pStyle w:val="Inhopg2"/>
            <w:rPr>
              <w:rFonts w:asciiTheme="minorHAnsi" w:eastAsiaTheme="minorEastAsia" w:hAnsiTheme="minorHAnsi" w:cstheme="minorBidi"/>
              <w:kern w:val="0"/>
              <w:szCs w:val="22"/>
              <w14:ligatures w14:val="none"/>
            </w:rPr>
          </w:pPr>
          <w:hyperlink w:anchor="_Toc41656145" w:history="1">
            <w:r w:rsidRPr="0017160C">
              <w:rPr>
                <w:rStyle w:val="Hyperlink"/>
              </w:rPr>
              <w:t>Communicatie en Organisatie</w:t>
            </w:r>
            <w:r>
              <w:rPr>
                <w:webHidden/>
              </w:rPr>
              <w:tab/>
            </w:r>
            <w:r>
              <w:rPr>
                <w:webHidden/>
              </w:rPr>
              <w:fldChar w:fldCharType="begin"/>
            </w:r>
            <w:r>
              <w:rPr>
                <w:webHidden/>
              </w:rPr>
              <w:instrText xml:space="preserve"> PAGEREF _Toc41656145 \h </w:instrText>
            </w:r>
            <w:r>
              <w:rPr>
                <w:webHidden/>
              </w:rPr>
            </w:r>
            <w:r>
              <w:rPr>
                <w:webHidden/>
              </w:rPr>
              <w:fldChar w:fldCharType="separate"/>
            </w:r>
            <w:r>
              <w:rPr>
                <w:webHidden/>
              </w:rPr>
              <w:t>4</w:t>
            </w:r>
            <w:r>
              <w:rPr>
                <w:webHidden/>
              </w:rPr>
              <w:fldChar w:fldCharType="end"/>
            </w:r>
          </w:hyperlink>
        </w:p>
        <w:p w14:paraId="6C655771" w14:textId="608D7663" w:rsidR="00465805" w:rsidRDefault="00465805">
          <w:pPr>
            <w:pStyle w:val="Inhopg1"/>
            <w:rPr>
              <w:rFonts w:asciiTheme="minorHAnsi" w:eastAsiaTheme="minorEastAsia" w:hAnsiTheme="minorHAnsi" w:cstheme="minorBidi"/>
              <w:b w:val="0"/>
              <w:kern w:val="0"/>
              <w:szCs w:val="22"/>
              <w14:ligatures w14:val="none"/>
            </w:rPr>
          </w:pPr>
          <w:hyperlink w:anchor="_Toc41656146" w:history="1">
            <w:r w:rsidRPr="0017160C">
              <w:rPr>
                <w:rStyle w:val="Hyperlink"/>
              </w:rPr>
              <w:t>Projectresultaat</w:t>
            </w:r>
            <w:r>
              <w:rPr>
                <w:webHidden/>
              </w:rPr>
              <w:tab/>
            </w:r>
            <w:r>
              <w:rPr>
                <w:webHidden/>
              </w:rPr>
              <w:fldChar w:fldCharType="begin"/>
            </w:r>
            <w:r>
              <w:rPr>
                <w:webHidden/>
              </w:rPr>
              <w:instrText xml:space="preserve"> PAGEREF _Toc41656146 \h </w:instrText>
            </w:r>
            <w:r>
              <w:rPr>
                <w:webHidden/>
              </w:rPr>
            </w:r>
            <w:r>
              <w:rPr>
                <w:webHidden/>
              </w:rPr>
              <w:fldChar w:fldCharType="separate"/>
            </w:r>
            <w:r>
              <w:rPr>
                <w:webHidden/>
              </w:rPr>
              <w:t>5</w:t>
            </w:r>
            <w:r>
              <w:rPr>
                <w:webHidden/>
              </w:rPr>
              <w:fldChar w:fldCharType="end"/>
            </w:r>
          </w:hyperlink>
        </w:p>
        <w:p w14:paraId="06D87414" w14:textId="240F7102" w:rsidR="00465805" w:rsidRDefault="00465805">
          <w:pPr>
            <w:pStyle w:val="Inhopg2"/>
            <w:rPr>
              <w:rFonts w:asciiTheme="minorHAnsi" w:eastAsiaTheme="minorEastAsia" w:hAnsiTheme="minorHAnsi" w:cstheme="minorBidi"/>
              <w:kern w:val="0"/>
              <w:szCs w:val="22"/>
              <w14:ligatures w14:val="none"/>
            </w:rPr>
          </w:pPr>
          <w:hyperlink w:anchor="_Toc41656147" w:history="1">
            <w:r w:rsidRPr="0017160C">
              <w:rPr>
                <w:rStyle w:val="Hyperlink"/>
              </w:rPr>
              <w:t>Eisen</w:t>
            </w:r>
            <w:r>
              <w:rPr>
                <w:webHidden/>
              </w:rPr>
              <w:tab/>
            </w:r>
            <w:r>
              <w:rPr>
                <w:webHidden/>
              </w:rPr>
              <w:fldChar w:fldCharType="begin"/>
            </w:r>
            <w:r>
              <w:rPr>
                <w:webHidden/>
              </w:rPr>
              <w:instrText xml:space="preserve"> PAGEREF _Toc41656147 \h </w:instrText>
            </w:r>
            <w:r>
              <w:rPr>
                <w:webHidden/>
              </w:rPr>
            </w:r>
            <w:r>
              <w:rPr>
                <w:webHidden/>
              </w:rPr>
              <w:fldChar w:fldCharType="separate"/>
            </w:r>
            <w:r>
              <w:rPr>
                <w:webHidden/>
              </w:rPr>
              <w:t>5</w:t>
            </w:r>
            <w:r>
              <w:rPr>
                <w:webHidden/>
              </w:rPr>
              <w:fldChar w:fldCharType="end"/>
            </w:r>
          </w:hyperlink>
        </w:p>
        <w:p w14:paraId="38E9D7A4" w14:textId="348E807B" w:rsidR="00465805" w:rsidRDefault="00465805">
          <w:pPr>
            <w:pStyle w:val="Inhopg1"/>
            <w:rPr>
              <w:rFonts w:asciiTheme="minorHAnsi" w:eastAsiaTheme="minorEastAsia" w:hAnsiTheme="minorHAnsi" w:cstheme="minorBidi"/>
              <w:b w:val="0"/>
              <w:kern w:val="0"/>
              <w:szCs w:val="22"/>
              <w14:ligatures w14:val="none"/>
            </w:rPr>
          </w:pPr>
          <w:hyperlink w:anchor="_Toc41656148" w:history="1">
            <w:r w:rsidRPr="0017160C">
              <w:rPr>
                <w:rStyle w:val="Hyperlink"/>
              </w:rPr>
              <w:t>Projectactiviteiten</w:t>
            </w:r>
            <w:r>
              <w:rPr>
                <w:webHidden/>
              </w:rPr>
              <w:tab/>
            </w:r>
            <w:r>
              <w:rPr>
                <w:webHidden/>
              </w:rPr>
              <w:fldChar w:fldCharType="begin"/>
            </w:r>
            <w:r>
              <w:rPr>
                <w:webHidden/>
              </w:rPr>
              <w:instrText xml:space="preserve"> PAGEREF _Toc41656148 \h </w:instrText>
            </w:r>
            <w:r>
              <w:rPr>
                <w:webHidden/>
              </w:rPr>
            </w:r>
            <w:r>
              <w:rPr>
                <w:webHidden/>
              </w:rPr>
              <w:fldChar w:fldCharType="separate"/>
            </w:r>
            <w:r>
              <w:rPr>
                <w:webHidden/>
              </w:rPr>
              <w:t>6</w:t>
            </w:r>
            <w:r>
              <w:rPr>
                <w:webHidden/>
              </w:rPr>
              <w:fldChar w:fldCharType="end"/>
            </w:r>
          </w:hyperlink>
        </w:p>
        <w:p w14:paraId="7E028724" w14:textId="061816BB" w:rsidR="00465805" w:rsidRDefault="00465805">
          <w:pPr>
            <w:pStyle w:val="Inhopg1"/>
            <w:rPr>
              <w:rFonts w:asciiTheme="minorHAnsi" w:eastAsiaTheme="minorEastAsia" w:hAnsiTheme="minorHAnsi" w:cstheme="minorBidi"/>
              <w:b w:val="0"/>
              <w:kern w:val="0"/>
              <w:szCs w:val="22"/>
              <w14:ligatures w14:val="none"/>
            </w:rPr>
          </w:pPr>
          <w:hyperlink w:anchor="_Toc41656149" w:history="1">
            <w:r w:rsidRPr="0017160C">
              <w:rPr>
                <w:rStyle w:val="Hyperlink"/>
              </w:rPr>
              <w:t>Projectgrenzen</w:t>
            </w:r>
            <w:r>
              <w:rPr>
                <w:webHidden/>
              </w:rPr>
              <w:tab/>
            </w:r>
            <w:r>
              <w:rPr>
                <w:webHidden/>
              </w:rPr>
              <w:fldChar w:fldCharType="begin"/>
            </w:r>
            <w:r>
              <w:rPr>
                <w:webHidden/>
              </w:rPr>
              <w:instrText xml:space="preserve"> PAGEREF _Toc41656149 \h </w:instrText>
            </w:r>
            <w:r>
              <w:rPr>
                <w:webHidden/>
              </w:rPr>
            </w:r>
            <w:r>
              <w:rPr>
                <w:webHidden/>
              </w:rPr>
              <w:fldChar w:fldCharType="separate"/>
            </w:r>
            <w:r>
              <w:rPr>
                <w:webHidden/>
              </w:rPr>
              <w:t>7</w:t>
            </w:r>
            <w:r>
              <w:rPr>
                <w:webHidden/>
              </w:rPr>
              <w:fldChar w:fldCharType="end"/>
            </w:r>
          </w:hyperlink>
        </w:p>
        <w:p w14:paraId="420764BE" w14:textId="05CD0D2C" w:rsidR="00465805" w:rsidRDefault="00465805">
          <w:pPr>
            <w:pStyle w:val="Inhopg2"/>
            <w:rPr>
              <w:rFonts w:asciiTheme="minorHAnsi" w:eastAsiaTheme="minorEastAsia" w:hAnsiTheme="minorHAnsi" w:cstheme="minorBidi"/>
              <w:kern w:val="0"/>
              <w:szCs w:val="22"/>
              <w14:ligatures w14:val="none"/>
            </w:rPr>
          </w:pPr>
          <w:hyperlink w:anchor="_Toc41656150" w:history="1">
            <w:r w:rsidRPr="0017160C">
              <w:rPr>
                <w:rStyle w:val="Hyperlink"/>
              </w:rPr>
              <w:t>Tijdsbestek</w:t>
            </w:r>
            <w:r>
              <w:rPr>
                <w:webHidden/>
              </w:rPr>
              <w:tab/>
            </w:r>
            <w:r>
              <w:rPr>
                <w:webHidden/>
              </w:rPr>
              <w:fldChar w:fldCharType="begin"/>
            </w:r>
            <w:r>
              <w:rPr>
                <w:webHidden/>
              </w:rPr>
              <w:instrText xml:space="preserve"> PAGEREF _Toc41656150 \h </w:instrText>
            </w:r>
            <w:r>
              <w:rPr>
                <w:webHidden/>
              </w:rPr>
            </w:r>
            <w:r>
              <w:rPr>
                <w:webHidden/>
              </w:rPr>
              <w:fldChar w:fldCharType="separate"/>
            </w:r>
            <w:r>
              <w:rPr>
                <w:webHidden/>
              </w:rPr>
              <w:t>7</w:t>
            </w:r>
            <w:r>
              <w:rPr>
                <w:webHidden/>
              </w:rPr>
              <w:fldChar w:fldCharType="end"/>
            </w:r>
          </w:hyperlink>
        </w:p>
        <w:p w14:paraId="30B09FD2" w14:textId="228B1491" w:rsidR="00465805" w:rsidRDefault="00465805">
          <w:pPr>
            <w:pStyle w:val="Inhopg2"/>
            <w:rPr>
              <w:rFonts w:asciiTheme="minorHAnsi" w:eastAsiaTheme="minorEastAsia" w:hAnsiTheme="minorHAnsi" w:cstheme="minorBidi"/>
              <w:kern w:val="0"/>
              <w:szCs w:val="22"/>
              <w14:ligatures w14:val="none"/>
            </w:rPr>
          </w:pPr>
          <w:hyperlink w:anchor="_Toc41656151" w:history="1">
            <w:r w:rsidRPr="0017160C">
              <w:rPr>
                <w:rStyle w:val="Hyperlink"/>
              </w:rPr>
              <w:t>Must en Should Haves</w:t>
            </w:r>
            <w:r>
              <w:rPr>
                <w:webHidden/>
              </w:rPr>
              <w:tab/>
            </w:r>
            <w:r>
              <w:rPr>
                <w:webHidden/>
              </w:rPr>
              <w:fldChar w:fldCharType="begin"/>
            </w:r>
            <w:r>
              <w:rPr>
                <w:webHidden/>
              </w:rPr>
              <w:instrText xml:space="preserve"> PAGEREF _Toc41656151 \h </w:instrText>
            </w:r>
            <w:r>
              <w:rPr>
                <w:webHidden/>
              </w:rPr>
            </w:r>
            <w:r>
              <w:rPr>
                <w:webHidden/>
              </w:rPr>
              <w:fldChar w:fldCharType="separate"/>
            </w:r>
            <w:r>
              <w:rPr>
                <w:webHidden/>
              </w:rPr>
              <w:t>7</w:t>
            </w:r>
            <w:r>
              <w:rPr>
                <w:webHidden/>
              </w:rPr>
              <w:fldChar w:fldCharType="end"/>
            </w:r>
          </w:hyperlink>
        </w:p>
        <w:p w14:paraId="02F00A1E" w14:textId="4BA42501" w:rsidR="00465805" w:rsidRDefault="00465805">
          <w:pPr>
            <w:pStyle w:val="Inhopg2"/>
            <w:rPr>
              <w:rFonts w:asciiTheme="minorHAnsi" w:eastAsiaTheme="minorEastAsia" w:hAnsiTheme="minorHAnsi" w:cstheme="minorBidi"/>
              <w:kern w:val="0"/>
              <w:szCs w:val="22"/>
              <w14:ligatures w14:val="none"/>
            </w:rPr>
          </w:pPr>
          <w:hyperlink w:anchor="_Toc41656152" w:history="1">
            <w:r w:rsidRPr="0017160C">
              <w:rPr>
                <w:rStyle w:val="Hyperlink"/>
              </w:rPr>
              <w:t>Voorwaarden</w:t>
            </w:r>
            <w:r>
              <w:rPr>
                <w:webHidden/>
              </w:rPr>
              <w:tab/>
            </w:r>
            <w:r>
              <w:rPr>
                <w:webHidden/>
              </w:rPr>
              <w:fldChar w:fldCharType="begin"/>
            </w:r>
            <w:r>
              <w:rPr>
                <w:webHidden/>
              </w:rPr>
              <w:instrText xml:space="preserve"> PAGEREF _Toc41656152 \h </w:instrText>
            </w:r>
            <w:r>
              <w:rPr>
                <w:webHidden/>
              </w:rPr>
            </w:r>
            <w:r>
              <w:rPr>
                <w:webHidden/>
              </w:rPr>
              <w:fldChar w:fldCharType="separate"/>
            </w:r>
            <w:r>
              <w:rPr>
                <w:webHidden/>
              </w:rPr>
              <w:t>7</w:t>
            </w:r>
            <w:r>
              <w:rPr>
                <w:webHidden/>
              </w:rPr>
              <w:fldChar w:fldCharType="end"/>
            </w:r>
          </w:hyperlink>
        </w:p>
        <w:p w14:paraId="4DC0D7AC" w14:textId="7C3D4560" w:rsidR="00465805" w:rsidRDefault="00465805">
          <w:pPr>
            <w:pStyle w:val="Inhopg1"/>
            <w:rPr>
              <w:rFonts w:asciiTheme="minorHAnsi" w:eastAsiaTheme="minorEastAsia" w:hAnsiTheme="minorHAnsi" w:cstheme="minorBidi"/>
              <w:b w:val="0"/>
              <w:kern w:val="0"/>
              <w:szCs w:val="22"/>
              <w14:ligatures w14:val="none"/>
            </w:rPr>
          </w:pPr>
          <w:hyperlink w:anchor="_Toc41656153" w:history="1">
            <w:r w:rsidRPr="0017160C">
              <w:rPr>
                <w:rStyle w:val="Hyperlink"/>
              </w:rPr>
              <w:t>Tussenresultaten</w:t>
            </w:r>
            <w:r>
              <w:rPr>
                <w:webHidden/>
              </w:rPr>
              <w:tab/>
            </w:r>
            <w:r>
              <w:rPr>
                <w:webHidden/>
              </w:rPr>
              <w:fldChar w:fldCharType="begin"/>
            </w:r>
            <w:r>
              <w:rPr>
                <w:webHidden/>
              </w:rPr>
              <w:instrText xml:space="preserve"> PAGEREF _Toc41656153 \h </w:instrText>
            </w:r>
            <w:r>
              <w:rPr>
                <w:webHidden/>
              </w:rPr>
            </w:r>
            <w:r>
              <w:rPr>
                <w:webHidden/>
              </w:rPr>
              <w:fldChar w:fldCharType="separate"/>
            </w:r>
            <w:r>
              <w:rPr>
                <w:webHidden/>
              </w:rPr>
              <w:t>8</w:t>
            </w:r>
            <w:r>
              <w:rPr>
                <w:webHidden/>
              </w:rPr>
              <w:fldChar w:fldCharType="end"/>
            </w:r>
          </w:hyperlink>
        </w:p>
        <w:p w14:paraId="7A1EB2DB" w14:textId="51666AAC" w:rsidR="00465805" w:rsidRDefault="00465805">
          <w:pPr>
            <w:pStyle w:val="Inhopg2"/>
            <w:rPr>
              <w:rFonts w:asciiTheme="minorHAnsi" w:eastAsiaTheme="minorEastAsia" w:hAnsiTheme="minorHAnsi" w:cstheme="minorBidi"/>
              <w:kern w:val="0"/>
              <w:szCs w:val="22"/>
              <w14:ligatures w14:val="none"/>
            </w:rPr>
          </w:pPr>
          <w:hyperlink w:anchor="_Toc41656154" w:history="1">
            <w:r w:rsidRPr="0017160C">
              <w:rPr>
                <w:rStyle w:val="Hyperlink"/>
              </w:rPr>
              <w:t>Plan van aanpak</w:t>
            </w:r>
            <w:r>
              <w:rPr>
                <w:webHidden/>
              </w:rPr>
              <w:tab/>
            </w:r>
            <w:r>
              <w:rPr>
                <w:webHidden/>
              </w:rPr>
              <w:fldChar w:fldCharType="begin"/>
            </w:r>
            <w:r>
              <w:rPr>
                <w:webHidden/>
              </w:rPr>
              <w:instrText xml:space="preserve"> PAGEREF _Toc41656154 \h </w:instrText>
            </w:r>
            <w:r>
              <w:rPr>
                <w:webHidden/>
              </w:rPr>
            </w:r>
            <w:r>
              <w:rPr>
                <w:webHidden/>
              </w:rPr>
              <w:fldChar w:fldCharType="separate"/>
            </w:r>
            <w:r>
              <w:rPr>
                <w:webHidden/>
              </w:rPr>
              <w:t>8</w:t>
            </w:r>
            <w:r>
              <w:rPr>
                <w:webHidden/>
              </w:rPr>
              <w:fldChar w:fldCharType="end"/>
            </w:r>
          </w:hyperlink>
        </w:p>
        <w:p w14:paraId="06C07672" w14:textId="0FBE17ED" w:rsidR="00465805" w:rsidRDefault="00465805">
          <w:pPr>
            <w:pStyle w:val="Inhopg2"/>
            <w:rPr>
              <w:rFonts w:asciiTheme="minorHAnsi" w:eastAsiaTheme="minorEastAsia" w:hAnsiTheme="minorHAnsi" w:cstheme="minorBidi"/>
              <w:kern w:val="0"/>
              <w:szCs w:val="22"/>
              <w14:ligatures w14:val="none"/>
            </w:rPr>
          </w:pPr>
          <w:hyperlink w:anchor="_Toc41656155" w:history="1">
            <w:r w:rsidRPr="0017160C">
              <w:rPr>
                <w:rStyle w:val="Hyperlink"/>
              </w:rPr>
              <w:t>Functioneel ontwerp</w:t>
            </w:r>
            <w:r>
              <w:rPr>
                <w:webHidden/>
              </w:rPr>
              <w:tab/>
            </w:r>
            <w:r>
              <w:rPr>
                <w:webHidden/>
              </w:rPr>
              <w:fldChar w:fldCharType="begin"/>
            </w:r>
            <w:r>
              <w:rPr>
                <w:webHidden/>
              </w:rPr>
              <w:instrText xml:space="preserve"> PAGEREF _Toc41656155 \h </w:instrText>
            </w:r>
            <w:r>
              <w:rPr>
                <w:webHidden/>
              </w:rPr>
            </w:r>
            <w:r>
              <w:rPr>
                <w:webHidden/>
              </w:rPr>
              <w:fldChar w:fldCharType="separate"/>
            </w:r>
            <w:r>
              <w:rPr>
                <w:webHidden/>
              </w:rPr>
              <w:t>8</w:t>
            </w:r>
            <w:r>
              <w:rPr>
                <w:webHidden/>
              </w:rPr>
              <w:fldChar w:fldCharType="end"/>
            </w:r>
          </w:hyperlink>
        </w:p>
        <w:p w14:paraId="208CA2B2" w14:textId="6168E485" w:rsidR="00465805" w:rsidRDefault="00465805">
          <w:pPr>
            <w:pStyle w:val="Inhopg2"/>
            <w:rPr>
              <w:rFonts w:asciiTheme="minorHAnsi" w:eastAsiaTheme="minorEastAsia" w:hAnsiTheme="minorHAnsi" w:cstheme="minorBidi"/>
              <w:kern w:val="0"/>
              <w:szCs w:val="22"/>
              <w14:ligatures w14:val="none"/>
            </w:rPr>
          </w:pPr>
          <w:hyperlink w:anchor="_Toc41656156" w:history="1">
            <w:r w:rsidRPr="0017160C">
              <w:rPr>
                <w:rStyle w:val="Hyperlink"/>
              </w:rPr>
              <w:t>De realisatie</w:t>
            </w:r>
            <w:r>
              <w:rPr>
                <w:webHidden/>
              </w:rPr>
              <w:tab/>
            </w:r>
            <w:r>
              <w:rPr>
                <w:webHidden/>
              </w:rPr>
              <w:fldChar w:fldCharType="begin"/>
            </w:r>
            <w:r>
              <w:rPr>
                <w:webHidden/>
              </w:rPr>
              <w:instrText xml:space="preserve"> PAGEREF _Toc41656156 \h </w:instrText>
            </w:r>
            <w:r>
              <w:rPr>
                <w:webHidden/>
              </w:rPr>
            </w:r>
            <w:r>
              <w:rPr>
                <w:webHidden/>
              </w:rPr>
              <w:fldChar w:fldCharType="separate"/>
            </w:r>
            <w:r>
              <w:rPr>
                <w:webHidden/>
              </w:rPr>
              <w:t>8</w:t>
            </w:r>
            <w:r>
              <w:rPr>
                <w:webHidden/>
              </w:rPr>
              <w:fldChar w:fldCharType="end"/>
            </w:r>
          </w:hyperlink>
        </w:p>
        <w:p w14:paraId="4E4A51BE" w14:textId="36E666B5" w:rsidR="00465805" w:rsidRDefault="00465805">
          <w:pPr>
            <w:pStyle w:val="Inhopg2"/>
            <w:rPr>
              <w:rFonts w:asciiTheme="minorHAnsi" w:eastAsiaTheme="minorEastAsia" w:hAnsiTheme="minorHAnsi" w:cstheme="minorBidi"/>
              <w:kern w:val="0"/>
              <w:szCs w:val="22"/>
              <w14:ligatures w14:val="none"/>
            </w:rPr>
          </w:pPr>
          <w:hyperlink w:anchor="_Toc41656157" w:history="1">
            <w:r w:rsidRPr="0017160C">
              <w:rPr>
                <w:rStyle w:val="Hyperlink"/>
              </w:rPr>
              <w:t>De implementatie</w:t>
            </w:r>
            <w:r>
              <w:rPr>
                <w:webHidden/>
              </w:rPr>
              <w:tab/>
            </w:r>
            <w:r>
              <w:rPr>
                <w:webHidden/>
              </w:rPr>
              <w:fldChar w:fldCharType="begin"/>
            </w:r>
            <w:r>
              <w:rPr>
                <w:webHidden/>
              </w:rPr>
              <w:instrText xml:space="preserve"> PAGEREF _Toc41656157 \h </w:instrText>
            </w:r>
            <w:r>
              <w:rPr>
                <w:webHidden/>
              </w:rPr>
            </w:r>
            <w:r>
              <w:rPr>
                <w:webHidden/>
              </w:rPr>
              <w:fldChar w:fldCharType="separate"/>
            </w:r>
            <w:r>
              <w:rPr>
                <w:webHidden/>
              </w:rPr>
              <w:t>8</w:t>
            </w:r>
            <w:r>
              <w:rPr>
                <w:webHidden/>
              </w:rPr>
              <w:fldChar w:fldCharType="end"/>
            </w:r>
          </w:hyperlink>
        </w:p>
        <w:p w14:paraId="142EC004" w14:textId="1C79806C" w:rsidR="00465805" w:rsidRDefault="00465805">
          <w:pPr>
            <w:pStyle w:val="Inhopg1"/>
            <w:rPr>
              <w:rFonts w:asciiTheme="minorHAnsi" w:eastAsiaTheme="minorEastAsia" w:hAnsiTheme="minorHAnsi" w:cstheme="minorBidi"/>
              <w:b w:val="0"/>
              <w:kern w:val="0"/>
              <w:szCs w:val="22"/>
              <w14:ligatures w14:val="none"/>
            </w:rPr>
          </w:pPr>
          <w:hyperlink w:anchor="_Toc41656158" w:history="1">
            <w:r w:rsidRPr="0017160C">
              <w:rPr>
                <w:rStyle w:val="Hyperlink"/>
              </w:rPr>
              <w:t>Kwaliteit</w:t>
            </w:r>
            <w:r>
              <w:rPr>
                <w:webHidden/>
              </w:rPr>
              <w:tab/>
            </w:r>
            <w:r>
              <w:rPr>
                <w:webHidden/>
              </w:rPr>
              <w:fldChar w:fldCharType="begin"/>
            </w:r>
            <w:r>
              <w:rPr>
                <w:webHidden/>
              </w:rPr>
              <w:instrText xml:space="preserve"> PAGEREF _Toc41656158 \h </w:instrText>
            </w:r>
            <w:r>
              <w:rPr>
                <w:webHidden/>
              </w:rPr>
            </w:r>
            <w:r>
              <w:rPr>
                <w:webHidden/>
              </w:rPr>
              <w:fldChar w:fldCharType="separate"/>
            </w:r>
            <w:r>
              <w:rPr>
                <w:webHidden/>
              </w:rPr>
              <w:t>9</w:t>
            </w:r>
            <w:r>
              <w:rPr>
                <w:webHidden/>
              </w:rPr>
              <w:fldChar w:fldCharType="end"/>
            </w:r>
          </w:hyperlink>
        </w:p>
        <w:p w14:paraId="608912B2" w14:textId="508B8A68" w:rsidR="00465805" w:rsidRDefault="00465805">
          <w:pPr>
            <w:pStyle w:val="Inhopg1"/>
            <w:rPr>
              <w:rFonts w:asciiTheme="minorHAnsi" w:eastAsiaTheme="minorEastAsia" w:hAnsiTheme="minorHAnsi" w:cstheme="minorBidi"/>
              <w:b w:val="0"/>
              <w:kern w:val="0"/>
              <w:szCs w:val="22"/>
              <w14:ligatures w14:val="none"/>
            </w:rPr>
          </w:pPr>
          <w:hyperlink w:anchor="_Toc41656159" w:history="1">
            <w:r w:rsidRPr="0017160C">
              <w:rPr>
                <w:rStyle w:val="Hyperlink"/>
              </w:rPr>
              <w:t>Projectorganisatie</w:t>
            </w:r>
            <w:r>
              <w:rPr>
                <w:webHidden/>
              </w:rPr>
              <w:tab/>
            </w:r>
            <w:r>
              <w:rPr>
                <w:webHidden/>
              </w:rPr>
              <w:fldChar w:fldCharType="begin"/>
            </w:r>
            <w:r>
              <w:rPr>
                <w:webHidden/>
              </w:rPr>
              <w:instrText xml:space="preserve"> PAGEREF _Toc41656159 \h </w:instrText>
            </w:r>
            <w:r>
              <w:rPr>
                <w:webHidden/>
              </w:rPr>
            </w:r>
            <w:r>
              <w:rPr>
                <w:webHidden/>
              </w:rPr>
              <w:fldChar w:fldCharType="separate"/>
            </w:r>
            <w:r>
              <w:rPr>
                <w:webHidden/>
              </w:rPr>
              <w:t>10</w:t>
            </w:r>
            <w:r>
              <w:rPr>
                <w:webHidden/>
              </w:rPr>
              <w:fldChar w:fldCharType="end"/>
            </w:r>
          </w:hyperlink>
        </w:p>
        <w:p w14:paraId="059F2E2E" w14:textId="4B00DE38" w:rsidR="00465805" w:rsidRDefault="00465805">
          <w:pPr>
            <w:pStyle w:val="Inhopg2"/>
            <w:rPr>
              <w:rFonts w:asciiTheme="minorHAnsi" w:eastAsiaTheme="minorEastAsia" w:hAnsiTheme="minorHAnsi" w:cstheme="minorBidi"/>
              <w:kern w:val="0"/>
              <w:szCs w:val="22"/>
              <w14:ligatures w14:val="none"/>
            </w:rPr>
          </w:pPr>
          <w:hyperlink w:anchor="_Toc41656160" w:history="1">
            <w:r w:rsidRPr="0017160C">
              <w:rPr>
                <w:rStyle w:val="Hyperlink"/>
              </w:rPr>
              <w:t>Urenregistratie</w:t>
            </w:r>
            <w:r>
              <w:rPr>
                <w:webHidden/>
              </w:rPr>
              <w:tab/>
            </w:r>
            <w:r>
              <w:rPr>
                <w:webHidden/>
              </w:rPr>
              <w:fldChar w:fldCharType="begin"/>
            </w:r>
            <w:r>
              <w:rPr>
                <w:webHidden/>
              </w:rPr>
              <w:instrText xml:space="preserve"> PAGEREF _Toc41656160 \h </w:instrText>
            </w:r>
            <w:r>
              <w:rPr>
                <w:webHidden/>
              </w:rPr>
            </w:r>
            <w:r>
              <w:rPr>
                <w:webHidden/>
              </w:rPr>
              <w:fldChar w:fldCharType="separate"/>
            </w:r>
            <w:r>
              <w:rPr>
                <w:webHidden/>
              </w:rPr>
              <w:t>10</w:t>
            </w:r>
            <w:r>
              <w:rPr>
                <w:webHidden/>
              </w:rPr>
              <w:fldChar w:fldCharType="end"/>
            </w:r>
          </w:hyperlink>
        </w:p>
        <w:p w14:paraId="46BB4352" w14:textId="0F5A8B0A" w:rsidR="00465805" w:rsidRDefault="00465805">
          <w:pPr>
            <w:pStyle w:val="Inhopg2"/>
            <w:rPr>
              <w:rFonts w:asciiTheme="minorHAnsi" w:eastAsiaTheme="minorEastAsia" w:hAnsiTheme="minorHAnsi" w:cstheme="minorBidi"/>
              <w:kern w:val="0"/>
              <w:szCs w:val="22"/>
              <w14:ligatures w14:val="none"/>
            </w:rPr>
          </w:pPr>
          <w:hyperlink w:anchor="_Toc41656161" w:history="1">
            <w:r w:rsidRPr="0017160C">
              <w:rPr>
                <w:rStyle w:val="Hyperlink"/>
              </w:rPr>
              <w:t>Voortgangsbespreking</w:t>
            </w:r>
            <w:r>
              <w:rPr>
                <w:webHidden/>
              </w:rPr>
              <w:tab/>
            </w:r>
            <w:r>
              <w:rPr>
                <w:webHidden/>
              </w:rPr>
              <w:fldChar w:fldCharType="begin"/>
            </w:r>
            <w:r>
              <w:rPr>
                <w:webHidden/>
              </w:rPr>
              <w:instrText xml:space="preserve"> PAGEREF _Toc41656161 \h </w:instrText>
            </w:r>
            <w:r>
              <w:rPr>
                <w:webHidden/>
              </w:rPr>
            </w:r>
            <w:r>
              <w:rPr>
                <w:webHidden/>
              </w:rPr>
              <w:fldChar w:fldCharType="separate"/>
            </w:r>
            <w:r>
              <w:rPr>
                <w:webHidden/>
              </w:rPr>
              <w:t>10</w:t>
            </w:r>
            <w:r>
              <w:rPr>
                <w:webHidden/>
              </w:rPr>
              <w:fldChar w:fldCharType="end"/>
            </w:r>
          </w:hyperlink>
        </w:p>
        <w:p w14:paraId="19128BDD" w14:textId="1F04C39D" w:rsidR="00465805" w:rsidRDefault="00465805">
          <w:pPr>
            <w:pStyle w:val="Inhopg1"/>
            <w:rPr>
              <w:rFonts w:asciiTheme="minorHAnsi" w:eastAsiaTheme="minorEastAsia" w:hAnsiTheme="minorHAnsi" w:cstheme="minorBidi"/>
              <w:b w:val="0"/>
              <w:kern w:val="0"/>
              <w:szCs w:val="22"/>
              <w14:ligatures w14:val="none"/>
            </w:rPr>
          </w:pPr>
          <w:hyperlink w:anchor="_Toc41656162" w:history="1">
            <w:r w:rsidRPr="0017160C">
              <w:rPr>
                <w:rStyle w:val="Hyperlink"/>
              </w:rPr>
              <w:t>Planning</w:t>
            </w:r>
            <w:r>
              <w:rPr>
                <w:webHidden/>
              </w:rPr>
              <w:tab/>
            </w:r>
            <w:r>
              <w:rPr>
                <w:webHidden/>
              </w:rPr>
              <w:fldChar w:fldCharType="begin"/>
            </w:r>
            <w:r>
              <w:rPr>
                <w:webHidden/>
              </w:rPr>
              <w:instrText xml:space="preserve"> PAGEREF _Toc41656162 \h </w:instrText>
            </w:r>
            <w:r>
              <w:rPr>
                <w:webHidden/>
              </w:rPr>
            </w:r>
            <w:r>
              <w:rPr>
                <w:webHidden/>
              </w:rPr>
              <w:fldChar w:fldCharType="separate"/>
            </w:r>
            <w:r>
              <w:rPr>
                <w:webHidden/>
              </w:rPr>
              <w:t>11</w:t>
            </w:r>
            <w:r>
              <w:rPr>
                <w:webHidden/>
              </w:rPr>
              <w:fldChar w:fldCharType="end"/>
            </w:r>
          </w:hyperlink>
        </w:p>
        <w:p w14:paraId="778C6669" w14:textId="63A189F6" w:rsidR="00465805" w:rsidRDefault="00465805">
          <w:pPr>
            <w:pStyle w:val="Inhopg1"/>
            <w:rPr>
              <w:rFonts w:asciiTheme="minorHAnsi" w:eastAsiaTheme="minorEastAsia" w:hAnsiTheme="minorHAnsi" w:cstheme="minorBidi"/>
              <w:b w:val="0"/>
              <w:kern w:val="0"/>
              <w:szCs w:val="22"/>
              <w14:ligatures w14:val="none"/>
            </w:rPr>
          </w:pPr>
          <w:hyperlink w:anchor="_Toc41656163" w:history="1">
            <w:r w:rsidRPr="0017160C">
              <w:rPr>
                <w:rStyle w:val="Hyperlink"/>
              </w:rPr>
              <w:t>Risico’s</w:t>
            </w:r>
            <w:r>
              <w:rPr>
                <w:webHidden/>
              </w:rPr>
              <w:tab/>
            </w:r>
            <w:r>
              <w:rPr>
                <w:webHidden/>
              </w:rPr>
              <w:fldChar w:fldCharType="begin"/>
            </w:r>
            <w:r>
              <w:rPr>
                <w:webHidden/>
              </w:rPr>
              <w:instrText xml:space="preserve"> PAGEREF _Toc41656163 \h </w:instrText>
            </w:r>
            <w:r>
              <w:rPr>
                <w:webHidden/>
              </w:rPr>
            </w:r>
            <w:r>
              <w:rPr>
                <w:webHidden/>
              </w:rPr>
              <w:fldChar w:fldCharType="separate"/>
            </w:r>
            <w:r>
              <w:rPr>
                <w:webHidden/>
              </w:rPr>
              <w:t>12</w:t>
            </w:r>
            <w:r>
              <w:rPr>
                <w:webHidden/>
              </w:rPr>
              <w:fldChar w:fldCharType="end"/>
            </w:r>
          </w:hyperlink>
        </w:p>
        <w:p w14:paraId="6041D523" w14:textId="050166B2" w:rsidR="00465805" w:rsidRDefault="00465805">
          <w:pPr>
            <w:pStyle w:val="Inhopg1"/>
            <w:rPr>
              <w:rFonts w:asciiTheme="minorHAnsi" w:eastAsiaTheme="minorEastAsia" w:hAnsiTheme="minorHAnsi" w:cstheme="minorBidi"/>
              <w:b w:val="0"/>
              <w:kern w:val="0"/>
              <w:szCs w:val="22"/>
              <w14:ligatures w14:val="none"/>
            </w:rPr>
          </w:pPr>
          <w:hyperlink w:anchor="_Toc41656164" w:history="1">
            <w:r w:rsidRPr="0017160C">
              <w:rPr>
                <w:rStyle w:val="Hyperlink"/>
              </w:rPr>
              <w:t>Akkoord</w:t>
            </w:r>
            <w:r>
              <w:rPr>
                <w:webHidden/>
              </w:rPr>
              <w:tab/>
            </w:r>
            <w:r>
              <w:rPr>
                <w:webHidden/>
              </w:rPr>
              <w:fldChar w:fldCharType="begin"/>
            </w:r>
            <w:r>
              <w:rPr>
                <w:webHidden/>
              </w:rPr>
              <w:instrText xml:space="preserve"> PAGEREF _Toc41656164 \h </w:instrText>
            </w:r>
            <w:r>
              <w:rPr>
                <w:webHidden/>
              </w:rPr>
            </w:r>
            <w:r>
              <w:rPr>
                <w:webHidden/>
              </w:rPr>
              <w:fldChar w:fldCharType="separate"/>
            </w:r>
            <w:r>
              <w:rPr>
                <w:webHidden/>
              </w:rPr>
              <w:t>13</w:t>
            </w:r>
            <w:r>
              <w:rPr>
                <w:webHidden/>
              </w:rPr>
              <w:fldChar w:fldCharType="end"/>
            </w:r>
          </w:hyperlink>
        </w:p>
        <w:p w14:paraId="2E344533" w14:textId="501F7F06" w:rsidR="00935B3D" w:rsidRDefault="00CD1E5D">
          <w:r>
            <w:rPr>
              <w:b/>
              <w:caps/>
              <w:noProof/>
              <w:color w:val="775F55" w:themeColor="text2"/>
            </w:rPr>
            <w:fldChar w:fldCharType="end"/>
          </w:r>
        </w:p>
      </w:sdtContent>
    </w:sdt>
    <w:p w14:paraId="264F7A3D" w14:textId="77777777" w:rsidR="00935B3D" w:rsidRDefault="00935B3D">
      <w:pPr>
        <w:spacing w:after="200" w:line="276" w:lineRule="auto"/>
        <w:rPr>
          <w:rFonts w:cs="Arial"/>
          <w:szCs w:val="22"/>
        </w:rPr>
      </w:pPr>
    </w:p>
    <w:p w14:paraId="52113F4A" w14:textId="77777777" w:rsidR="00935B3D" w:rsidRDefault="00935B3D">
      <w:pPr>
        <w:spacing w:after="200" w:line="276" w:lineRule="auto"/>
        <w:rPr>
          <w:rFonts w:cs="Arial"/>
          <w:szCs w:val="22"/>
        </w:rPr>
      </w:pPr>
      <w:r>
        <w:rPr>
          <w:rFonts w:cs="Arial"/>
          <w:szCs w:val="22"/>
        </w:rPr>
        <w:br w:type="page"/>
      </w:r>
    </w:p>
    <w:p w14:paraId="7AB5DE82" w14:textId="77777777" w:rsidR="00A715A4" w:rsidRDefault="100A3BC5" w:rsidP="00A715A4">
      <w:pPr>
        <w:pStyle w:val="Kop1"/>
      </w:pPr>
      <w:bookmarkStart w:id="1" w:name="_Toc41656142"/>
      <w:r>
        <w:lastRenderedPageBreak/>
        <w:t>Inleiding</w:t>
      </w:r>
      <w:bookmarkEnd w:id="1"/>
    </w:p>
    <w:p w14:paraId="2E261F42" w14:textId="77777777" w:rsidR="00A715A4" w:rsidRDefault="00A715A4" w:rsidP="00A715A4"/>
    <w:p w14:paraId="0789EE89" w14:textId="5739CAE4" w:rsidR="0086459D" w:rsidRDefault="0BECC2FF" w:rsidP="0BECC2FF">
      <w:r>
        <w:t xml:space="preserve">In dit document beschrijven we </w:t>
      </w:r>
      <w:r w:rsidR="00F10217">
        <w:t>de COVID-19 Stats App</w:t>
      </w:r>
      <w:r>
        <w:t xml:space="preserve">. Wat in de verschillende hoofdstukken terug te lezen is, zijn de specificaties en de benodigdheden voor </w:t>
      </w:r>
      <w:r w:rsidR="00F10217">
        <w:t>deze applicatie</w:t>
      </w:r>
      <w:r>
        <w:t xml:space="preserve">. Als eerste wordt kort de aanleiding voor dit project beschreven. </w:t>
      </w:r>
    </w:p>
    <w:p w14:paraId="4EEBF9E4" w14:textId="71879B4E" w:rsidR="00D235C1" w:rsidRDefault="100A3BC5" w:rsidP="00A715A4">
      <w:r>
        <w:t xml:space="preserve">Gevolgd door onderdelen die het project gaan dragen, Daarbij </w:t>
      </w:r>
      <w:r w:rsidR="00CE5D18">
        <w:t>valt te</w:t>
      </w:r>
      <w:r>
        <w:t xml:space="preserve"> denken aan het uiteindelijke projectresultaat</w:t>
      </w:r>
      <w:r w:rsidR="00F10217">
        <w:t xml:space="preserve"> en</w:t>
      </w:r>
      <w:r>
        <w:t xml:space="preserve"> de activiteiten die leiden tot het projectresultaat</w:t>
      </w:r>
      <w:r w:rsidR="00F10217">
        <w:t>.</w:t>
      </w:r>
      <w:r>
        <w:t xml:space="preserve"> </w:t>
      </w:r>
    </w:p>
    <w:p w14:paraId="399B90A7" w14:textId="58EE57D0" w:rsidR="0086459D" w:rsidRDefault="100A3BC5" w:rsidP="00A715A4">
      <w:r>
        <w:t xml:space="preserve">Gedurende het project zullen wij tussenresultaten </w:t>
      </w:r>
      <w:r w:rsidR="00CE5D18">
        <w:t>gaan</w:t>
      </w:r>
      <w:r>
        <w:t xml:space="preserve"> tonen aan de hand van de </w:t>
      </w:r>
      <w:r w:rsidR="00997122">
        <w:t>Github repository</w:t>
      </w:r>
      <w:r>
        <w:t xml:space="preserve">. Dit zorgt ervoor dat een richting en een beeld </w:t>
      </w:r>
      <w:r w:rsidR="00CE5D18">
        <w:t>wordt verkregen</w:t>
      </w:r>
      <w:r>
        <w:t xml:space="preserve"> </w:t>
      </w:r>
      <w:r w:rsidR="00CE5D18">
        <w:t xml:space="preserve">van </w:t>
      </w:r>
      <w:r>
        <w:t xml:space="preserve">hetgeen </w:t>
      </w:r>
      <w:r w:rsidR="00CE5D18">
        <w:t>te</w:t>
      </w:r>
      <w:r>
        <w:t xml:space="preserve"> verwachten bij de oplevering van het product,</w:t>
      </w:r>
      <w:r w:rsidR="00CE5D18">
        <w:t xml:space="preserve"> namelijk</w:t>
      </w:r>
      <w:r>
        <w:t xml:space="preserve"> </w:t>
      </w:r>
      <w:r w:rsidR="00CE5D18">
        <w:t>de</w:t>
      </w:r>
      <w:r>
        <w:t xml:space="preserve"> </w:t>
      </w:r>
      <w:r w:rsidR="00997122">
        <w:t>COVID-19 Stats App</w:t>
      </w:r>
      <w:r>
        <w:t xml:space="preserve">. </w:t>
      </w:r>
    </w:p>
    <w:p w14:paraId="20091636" w14:textId="4AABBF32" w:rsidR="0086459D" w:rsidRDefault="100A3BC5" w:rsidP="00A715A4">
      <w:r>
        <w:t>We staan nog even stil bij de projectorganisatie en de planning van het project.</w:t>
      </w:r>
    </w:p>
    <w:p w14:paraId="17A5CA4B" w14:textId="77777777" w:rsidR="0086459D" w:rsidRDefault="100A3BC5" w:rsidP="00A715A4">
      <w:r>
        <w:t>Ondanks dat wij risico’s beperken, staan we uiteraard nog even stil bij de risico’s die kunnen opspelen tijdens het project.</w:t>
      </w:r>
    </w:p>
    <w:p w14:paraId="4E4E6D52" w14:textId="795363F3" w:rsidR="00AE4142" w:rsidRDefault="100A3BC5" w:rsidP="00A715A4">
      <w:r>
        <w:t xml:space="preserve">Tot slot. Wanneer </w:t>
      </w:r>
      <w:r w:rsidR="00997122">
        <w:t>het ziekenhuis</w:t>
      </w:r>
      <w:r>
        <w:t xml:space="preserve"> akkoord </w:t>
      </w:r>
      <w:r w:rsidR="00CE5D18">
        <w:t>gaat</w:t>
      </w:r>
      <w:r>
        <w:t xml:space="preserve"> met hetgeen beschreven is </w:t>
      </w:r>
      <w:r w:rsidR="00CE5D18">
        <w:t>er</w:t>
      </w:r>
      <w:r>
        <w:t xml:space="preserve"> op de laatste pagina </w:t>
      </w:r>
      <w:r w:rsidR="00CE5D18">
        <w:t>een akkoordverklaring neergezet, waar een handtekening voor</w:t>
      </w:r>
      <w:r>
        <w:t xml:space="preserve"> akkoord</w:t>
      </w:r>
      <w:r w:rsidR="00CE5D18">
        <w:t xml:space="preserve"> geplaatst kan worden</w:t>
      </w:r>
      <w:r>
        <w:t xml:space="preserve">. </w:t>
      </w:r>
    </w:p>
    <w:p w14:paraId="6511EC50" w14:textId="2E9A6C65" w:rsidR="00C74C9F" w:rsidRDefault="100A3BC5" w:rsidP="00A715A4">
      <w:r>
        <w:t>Zodra de handtekening gezet is gaan we starten met het project.</w:t>
      </w:r>
    </w:p>
    <w:p w14:paraId="7BA39931" w14:textId="77777777" w:rsidR="00A715A4" w:rsidRDefault="00A715A4" w:rsidP="00A715A4"/>
    <w:p w14:paraId="4E38EEBA" w14:textId="77777777" w:rsidR="0082264C" w:rsidRDefault="0082264C">
      <w:pPr>
        <w:spacing w:after="200" w:line="276" w:lineRule="auto"/>
      </w:pPr>
    </w:p>
    <w:p w14:paraId="792B2E35" w14:textId="77777777" w:rsidR="0082264C" w:rsidRDefault="0082264C">
      <w:pPr>
        <w:spacing w:after="200" w:line="276" w:lineRule="auto"/>
      </w:pPr>
      <w:r>
        <w:br w:type="page"/>
      </w:r>
    </w:p>
    <w:p w14:paraId="0898A2E4" w14:textId="77777777" w:rsidR="00C33A2D" w:rsidRDefault="100A3BC5" w:rsidP="00C33A2D">
      <w:pPr>
        <w:pStyle w:val="Kop1"/>
      </w:pPr>
      <w:bookmarkStart w:id="2" w:name="_Toc41656143"/>
      <w:r>
        <w:lastRenderedPageBreak/>
        <w:t>Achtergronden</w:t>
      </w:r>
      <w:bookmarkEnd w:id="2"/>
    </w:p>
    <w:p w14:paraId="62ADAD36" w14:textId="77777777" w:rsidR="00C33A2D" w:rsidRDefault="00C33A2D" w:rsidP="00C33A2D"/>
    <w:p w14:paraId="3BDAED26" w14:textId="77777777" w:rsidR="008F4B06" w:rsidRPr="00A42571" w:rsidRDefault="100A3BC5" w:rsidP="00A42571">
      <w:pPr>
        <w:pStyle w:val="Kop2"/>
      </w:pPr>
      <w:bookmarkStart w:id="3" w:name="_Toc41656144"/>
      <w:r>
        <w:t>Aanleiding project</w:t>
      </w:r>
      <w:bookmarkEnd w:id="3"/>
    </w:p>
    <w:p w14:paraId="00912981" w14:textId="77777777" w:rsidR="006B4912" w:rsidRDefault="100A3BC5" w:rsidP="00C33A2D">
      <w:r>
        <w:t xml:space="preserve">Op </w:t>
      </w:r>
      <w:r w:rsidR="006B4912">
        <w:t>26</w:t>
      </w:r>
      <w:r>
        <w:t xml:space="preserve"> mei is de heer </w:t>
      </w:r>
      <w:r w:rsidR="006B4912">
        <w:t>James Corona</w:t>
      </w:r>
      <w:r>
        <w:t xml:space="preserve"> </w:t>
      </w:r>
      <w:r w:rsidR="00CE5D18">
        <w:t xml:space="preserve">van </w:t>
      </w:r>
      <w:r w:rsidR="006B4912">
        <w:t>een groot ziekenhuis in het oosten van Nederland</w:t>
      </w:r>
      <w:r w:rsidR="00CE5D18">
        <w:t xml:space="preserve"> </w:t>
      </w:r>
      <w:r>
        <w:t>met ons</w:t>
      </w:r>
      <w:r w:rsidR="00CE5D18">
        <w:t xml:space="preserve">, </w:t>
      </w:r>
      <w:r>
        <w:t xml:space="preserve">in contact getreden. </w:t>
      </w:r>
      <w:r w:rsidR="00CE5D18">
        <w:t xml:space="preserve">De heer </w:t>
      </w:r>
      <w:r w:rsidR="006B4912">
        <w:t>James Corona</w:t>
      </w:r>
      <w:r>
        <w:t xml:space="preserve"> heeft een vraag bij ons neergelegd om een applicatie te bouwen </w:t>
      </w:r>
      <w:r w:rsidR="006B4912">
        <w:t>die de statistieken van corona per land kan weergeven en de maatregelen die nu gelden in ons land</w:t>
      </w:r>
      <w:r>
        <w:t xml:space="preserve">. </w:t>
      </w:r>
    </w:p>
    <w:p w14:paraId="23BA671E" w14:textId="60121B58" w:rsidR="008F4B06" w:rsidRDefault="100A3BC5" w:rsidP="00C33A2D">
      <w:r>
        <w:t xml:space="preserve">De opdracht is een </w:t>
      </w:r>
      <w:r w:rsidR="006B4912">
        <w:t>mobiele applicatie die de statistieken per land kan weergeven en de maatregelen die nu in ons land gelden.</w:t>
      </w:r>
    </w:p>
    <w:p w14:paraId="4112A5C4" w14:textId="77777777" w:rsidR="00BC3FAA" w:rsidRDefault="00BC3FAA">
      <w:pPr>
        <w:spacing w:after="200" w:line="276" w:lineRule="auto"/>
      </w:pPr>
    </w:p>
    <w:p w14:paraId="036E2F11" w14:textId="77777777" w:rsidR="00BC3FAA" w:rsidRDefault="100A3BC5" w:rsidP="00BC3FAA">
      <w:pPr>
        <w:pStyle w:val="Kop2"/>
      </w:pPr>
      <w:bookmarkStart w:id="4" w:name="_Toc41656145"/>
      <w:r>
        <w:t>Communicatie en Organisatie</w:t>
      </w:r>
      <w:bookmarkEnd w:id="4"/>
    </w:p>
    <w:p w14:paraId="35105101" w14:textId="2E14F2B5" w:rsidR="005250D4" w:rsidRDefault="00BE50F6" w:rsidP="00BC3FAA">
      <w:r>
        <w:t>D</w:t>
      </w:r>
      <w:r w:rsidR="100A3BC5">
        <w:t xml:space="preserve">e communicatie </w:t>
      </w:r>
      <w:r>
        <w:t xml:space="preserve">gaat </w:t>
      </w:r>
      <w:r w:rsidR="100A3BC5">
        <w:t xml:space="preserve">tussen </w:t>
      </w:r>
      <w:r>
        <w:t>mij</w:t>
      </w:r>
      <w:r w:rsidR="100A3BC5">
        <w:t xml:space="preserve"> en de opdrachtgever. </w:t>
      </w:r>
      <w:r>
        <w:t>Dit gaat via mail en voor de voortgang kan de opdrachtgever dit inzien via een private repositor</w:t>
      </w:r>
      <w:r w:rsidR="003D6FDB">
        <w:t>y</w:t>
      </w:r>
      <w:r>
        <w:t xml:space="preserve"> die op </w:t>
      </w:r>
      <w:r w:rsidR="003D6FDB">
        <w:t>G</w:t>
      </w:r>
      <w:r>
        <w:t>ithub staat, waar hij ook aan toegevoegd zal worden.</w:t>
      </w:r>
    </w:p>
    <w:p w14:paraId="61392C61" w14:textId="77777777" w:rsidR="00BE50F6" w:rsidRDefault="00BE50F6" w:rsidP="00C33A2D">
      <w:pPr>
        <w:pStyle w:val="Kop1"/>
      </w:pPr>
    </w:p>
    <w:p w14:paraId="63D516C8" w14:textId="77777777" w:rsidR="00BE50F6" w:rsidRDefault="00BE50F6" w:rsidP="00C33A2D">
      <w:pPr>
        <w:pStyle w:val="Kop1"/>
      </w:pPr>
    </w:p>
    <w:p w14:paraId="746BD287" w14:textId="77777777" w:rsidR="00BE50F6" w:rsidRDefault="00BE50F6" w:rsidP="00C33A2D">
      <w:pPr>
        <w:pStyle w:val="Kop1"/>
      </w:pPr>
    </w:p>
    <w:p w14:paraId="139CF632" w14:textId="1B33CA76" w:rsidR="00BE50F6" w:rsidRDefault="00BE50F6" w:rsidP="00C33A2D">
      <w:pPr>
        <w:pStyle w:val="Kop1"/>
      </w:pPr>
    </w:p>
    <w:p w14:paraId="442066CB" w14:textId="77777777" w:rsidR="00BE50F6" w:rsidRDefault="00BE50F6" w:rsidP="00C33A2D">
      <w:pPr>
        <w:pStyle w:val="Kop1"/>
      </w:pPr>
    </w:p>
    <w:p w14:paraId="65E3752D" w14:textId="77777777" w:rsidR="00BE50F6" w:rsidRDefault="00BE50F6" w:rsidP="00C33A2D">
      <w:pPr>
        <w:pStyle w:val="Kop1"/>
      </w:pPr>
    </w:p>
    <w:p w14:paraId="131BA835" w14:textId="77777777" w:rsidR="00BE50F6" w:rsidRDefault="00BE50F6" w:rsidP="00C33A2D">
      <w:pPr>
        <w:pStyle w:val="Kop1"/>
      </w:pPr>
    </w:p>
    <w:p w14:paraId="4474C27A" w14:textId="77777777" w:rsidR="00BE50F6" w:rsidRDefault="00BE50F6" w:rsidP="00C33A2D">
      <w:pPr>
        <w:pStyle w:val="Kop1"/>
      </w:pPr>
    </w:p>
    <w:p w14:paraId="474BABEF" w14:textId="77777777" w:rsidR="00BE50F6" w:rsidRDefault="00BE50F6" w:rsidP="00C33A2D">
      <w:pPr>
        <w:pStyle w:val="Kop1"/>
      </w:pPr>
    </w:p>
    <w:p w14:paraId="22CF23E3" w14:textId="77777777" w:rsidR="00BE50F6" w:rsidRDefault="00BE50F6" w:rsidP="00C33A2D">
      <w:pPr>
        <w:pStyle w:val="Kop1"/>
      </w:pPr>
    </w:p>
    <w:p w14:paraId="4C115F97" w14:textId="77777777" w:rsidR="00BE50F6" w:rsidRDefault="00BE50F6" w:rsidP="00C33A2D">
      <w:pPr>
        <w:pStyle w:val="Kop1"/>
      </w:pPr>
    </w:p>
    <w:p w14:paraId="58477B47" w14:textId="7FA084BE" w:rsidR="00C33A2D" w:rsidRDefault="100A3BC5" w:rsidP="00C33A2D">
      <w:pPr>
        <w:pStyle w:val="Kop1"/>
      </w:pPr>
      <w:bookmarkStart w:id="5" w:name="_Toc41656146"/>
      <w:r>
        <w:lastRenderedPageBreak/>
        <w:t>Projectresultaat</w:t>
      </w:r>
      <w:bookmarkEnd w:id="5"/>
    </w:p>
    <w:p w14:paraId="49512CA2" w14:textId="77777777" w:rsidR="00C33A2D" w:rsidRDefault="00C33A2D" w:rsidP="00C33A2D"/>
    <w:p w14:paraId="4A2A1486" w14:textId="6842C06C" w:rsidR="00C33A2D" w:rsidRDefault="100A3BC5" w:rsidP="007E4D13">
      <w:pPr>
        <w:pStyle w:val="Geenafstand"/>
      </w:pPr>
      <w:r>
        <w:t xml:space="preserve">De nieuwe opdracht voor </w:t>
      </w:r>
      <w:r w:rsidR="00A725B7">
        <w:t>ons</w:t>
      </w:r>
      <w:r>
        <w:t xml:space="preserve"> is een </w:t>
      </w:r>
      <w:r w:rsidR="00A725B7">
        <w:t>mobiele applicatie die werkt op Apple en Android apparaten</w:t>
      </w:r>
      <w:r>
        <w:t>. Uiteindelijk zu</w:t>
      </w:r>
      <w:r w:rsidR="00A725B7">
        <w:t>llen de gebruikers die inzicht willen over de maatregelen en statistieken van het corona virus</w:t>
      </w:r>
      <w:r>
        <w:t xml:space="preserve"> met hun specifiek rechten gebruik gaan maken van deze applicatie. Met name bedoeld om overzichtelijkheid, duidelijkheid en gemak te creëren.</w:t>
      </w:r>
    </w:p>
    <w:p w14:paraId="4B623212" w14:textId="77777777" w:rsidR="00BC3FAA" w:rsidRDefault="00BC3FAA" w:rsidP="00C33A2D"/>
    <w:p w14:paraId="1127AAC4" w14:textId="77777777" w:rsidR="00BC3FAA" w:rsidRDefault="100A3BC5" w:rsidP="00BC3FAA">
      <w:pPr>
        <w:pStyle w:val="Kop2"/>
      </w:pPr>
      <w:bookmarkStart w:id="6" w:name="_Toc41656147"/>
      <w:r>
        <w:t>Eisen</w:t>
      </w:r>
      <w:bookmarkEnd w:id="6"/>
    </w:p>
    <w:p w14:paraId="39CEECF5" w14:textId="4BF32E98" w:rsidR="007E4D13" w:rsidRDefault="100A3BC5" w:rsidP="007E4D13">
      <w:pPr>
        <w:pStyle w:val="Geenafstand"/>
      </w:pPr>
      <w:r>
        <w:t xml:space="preserve">Voor het ontwikkelen van de </w:t>
      </w:r>
      <w:r w:rsidR="00A725B7">
        <w:t>mobiele applicatie</w:t>
      </w:r>
      <w:r>
        <w:t xml:space="preserve"> zijn de volgende </w:t>
      </w:r>
      <w:r w:rsidR="006A3CEA">
        <w:t>verwachtingen/</w:t>
      </w:r>
      <w:r>
        <w:t xml:space="preserve"> specificaties gesteld die van belang zijn:</w:t>
      </w:r>
    </w:p>
    <w:p w14:paraId="112E0412" w14:textId="04687EB2" w:rsidR="007E4D13" w:rsidRDefault="100A3BC5" w:rsidP="00015A7D">
      <w:pPr>
        <w:pStyle w:val="Geenafstand"/>
        <w:numPr>
          <w:ilvl w:val="0"/>
          <w:numId w:val="24"/>
        </w:numPr>
        <w:spacing w:line="280" w:lineRule="exact"/>
      </w:pPr>
      <w:r>
        <w:t xml:space="preserve">Een </w:t>
      </w:r>
      <w:r w:rsidR="00A725B7">
        <w:t>API van waar de statistieken worden gehaald over het corona virus.</w:t>
      </w:r>
    </w:p>
    <w:p w14:paraId="2D5ED4B2" w14:textId="77777777" w:rsidR="007E4D13" w:rsidRDefault="007E4D13" w:rsidP="007E4D13">
      <w:pPr>
        <w:pStyle w:val="Geenafstand"/>
      </w:pPr>
    </w:p>
    <w:p w14:paraId="2A12864F" w14:textId="77777777" w:rsidR="007E4D13" w:rsidRDefault="100A3BC5" w:rsidP="007E4D13">
      <w:pPr>
        <w:pStyle w:val="Geenafstand"/>
      </w:pPr>
      <w:r>
        <w:t>Echter zijn de eisen voor het projectresultaat, dat de website over de volgende kenmerken beschikt:</w:t>
      </w:r>
    </w:p>
    <w:p w14:paraId="4A7C5F48" w14:textId="77777777" w:rsidR="007E4D13" w:rsidRDefault="100A3BC5" w:rsidP="007E4D13">
      <w:pPr>
        <w:pStyle w:val="Geenafstand"/>
        <w:numPr>
          <w:ilvl w:val="0"/>
          <w:numId w:val="25"/>
        </w:numPr>
        <w:spacing w:line="280" w:lineRule="exact"/>
      </w:pPr>
      <w:r>
        <w:t>Gebruiksvriendelijk</w:t>
      </w:r>
    </w:p>
    <w:p w14:paraId="6DBC843B" w14:textId="07FE6828" w:rsidR="00015A7D" w:rsidRDefault="00015A7D" w:rsidP="007E4D13">
      <w:pPr>
        <w:pStyle w:val="Geenafstand"/>
        <w:numPr>
          <w:ilvl w:val="0"/>
          <w:numId w:val="25"/>
        </w:numPr>
        <w:spacing w:line="280" w:lineRule="exact"/>
      </w:pPr>
      <w:r>
        <w:t xml:space="preserve">Statistieken </w:t>
      </w:r>
      <w:r w:rsidR="00C44F14">
        <w:t xml:space="preserve">per land </w:t>
      </w:r>
      <w:r>
        <w:t xml:space="preserve">over </w:t>
      </w:r>
      <w:r w:rsidR="00C44F14">
        <w:t>het corona virus</w:t>
      </w:r>
    </w:p>
    <w:p w14:paraId="61D77613" w14:textId="197582B0" w:rsidR="00C44F14" w:rsidRDefault="00C44F14" w:rsidP="00C44F14">
      <w:pPr>
        <w:pStyle w:val="Geenafstand"/>
        <w:numPr>
          <w:ilvl w:val="1"/>
          <w:numId w:val="25"/>
        </w:numPr>
        <w:spacing w:line="280" w:lineRule="exact"/>
      </w:pPr>
      <w:r>
        <w:t>Totaal aantal geïnfecteerde</w:t>
      </w:r>
    </w:p>
    <w:p w14:paraId="4C2352A8" w14:textId="49FCAC0B" w:rsidR="00C44F14" w:rsidRDefault="00C44F14" w:rsidP="00C44F14">
      <w:pPr>
        <w:pStyle w:val="Geenafstand"/>
        <w:numPr>
          <w:ilvl w:val="1"/>
          <w:numId w:val="25"/>
        </w:numPr>
        <w:spacing w:line="280" w:lineRule="exact"/>
      </w:pPr>
      <w:r>
        <w:t>Totaal aantal overlijdens</w:t>
      </w:r>
    </w:p>
    <w:p w14:paraId="7D610918" w14:textId="4F68170E" w:rsidR="00C44F14" w:rsidRDefault="00C44F14" w:rsidP="00C44F14">
      <w:pPr>
        <w:pStyle w:val="Geenafstand"/>
        <w:numPr>
          <w:ilvl w:val="1"/>
          <w:numId w:val="25"/>
        </w:numPr>
        <w:spacing w:line="280" w:lineRule="exact"/>
      </w:pPr>
      <w:r>
        <w:t>Totaal aantal herstelden</w:t>
      </w:r>
    </w:p>
    <w:p w14:paraId="24A22C5A" w14:textId="2E5AF039" w:rsidR="007E4D13" w:rsidRDefault="00465805" w:rsidP="007E4D13">
      <w:pPr>
        <w:pStyle w:val="Geenafstand"/>
        <w:numPr>
          <w:ilvl w:val="0"/>
          <w:numId w:val="25"/>
        </w:numPr>
        <w:spacing w:line="280" w:lineRule="exact"/>
      </w:pPr>
      <w:r>
        <w:t xml:space="preserve">Statistieken worden weergeven van het land waar de gebruiker zich op dit moment </w:t>
      </w:r>
      <w:r w:rsidR="006A3CEA">
        <w:t>bevindt</w:t>
      </w:r>
    </w:p>
    <w:p w14:paraId="289A8689" w14:textId="2CDB74C0" w:rsidR="00465805" w:rsidRDefault="00465805" w:rsidP="007E4D13">
      <w:pPr>
        <w:pStyle w:val="Geenafstand"/>
        <w:numPr>
          <w:ilvl w:val="0"/>
          <w:numId w:val="25"/>
        </w:numPr>
        <w:spacing w:line="280" w:lineRule="exact"/>
      </w:pPr>
      <w:r>
        <w:t>De gebruiker kan ook uit landen kiezen zodat ze daar ook statistieken van kunnen bekijken</w:t>
      </w:r>
    </w:p>
    <w:p w14:paraId="7C8C47AB" w14:textId="10E6B832" w:rsidR="007E4D13" w:rsidRDefault="00465805" w:rsidP="007E4D13">
      <w:pPr>
        <w:pStyle w:val="Geenafstand"/>
        <w:numPr>
          <w:ilvl w:val="0"/>
          <w:numId w:val="25"/>
        </w:numPr>
        <w:spacing w:line="280" w:lineRule="exact"/>
      </w:pPr>
      <w:r>
        <w:t>Als het scherm van de gebruiker in landscape-modus staat worden de maatregelen getoond</w:t>
      </w:r>
    </w:p>
    <w:p w14:paraId="2CA65632" w14:textId="4CCE75C8" w:rsidR="007E4D13" w:rsidRDefault="00465805" w:rsidP="007E4D13">
      <w:pPr>
        <w:pStyle w:val="Geenafstand"/>
        <w:numPr>
          <w:ilvl w:val="0"/>
          <w:numId w:val="25"/>
        </w:numPr>
        <w:spacing w:line="280" w:lineRule="exact"/>
      </w:pPr>
      <w:r>
        <w:t>De maatregelen worden getoond in tekst en met een afbeelding</w:t>
      </w:r>
    </w:p>
    <w:p w14:paraId="0445855F" w14:textId="6D8AE3B3" w:rsidR="007E4D13" w:rsidRDefault="00465805" w:rsidP="007E4D13">
      <w:pPr>
        <w:pStyle w:val="Geenafstand"/>
        <w:numPr>
          <w:ilvl w:val="0"/>
          <w:numId w:val="25"/>
        </w:numPr>
        <w:spacing w:line="280" w:lineRule="exact"/>
      </w:pPr>
      <w:r>
        <w:t>Vanuit het startscherm moet de gebruiker ook kunnen navigeren naar bepaalde pagina’s van de rijksoverheid website</w:t>
      </w:r>
    </w:p>
    <w:p w14:paraId="36E4F5F0" w14:textId="5C50D215" w:rsidR="00465805" w:rsidRDefault="00465805" w:rsidP="007E4D13">
      <w:pPr>
        <w:pStyle w:val="Geenafstand"/>
        <w:numPr>
          <w:ilvl w:val="0"/>
          <w:numId w:val="25"/>
        </w:numPr>
        <w:spacing w:line="280" w:lineRule="exact"/>
      </w:pPr>
      <w:r>
        <w:t>Vanaf de hoofdpagina kan er ook genavigeerd worden naar een pagina met informatie over mijzelf en over mijn opleiding</w:t>
      </w:r>
    </w:p>
    <w:p w14:paraId="7A1A52BE" w14:textId="77777777" w:rsidR="007E4D13" w:rsidRDefault="007E4D13" w:rsidP="007E4D13">
      <w:pPr>
        <w:pStyle w:val="Geenafstand"/>
      </w:pPr>
    </w:p>
    <w:p w14:paraId="1B5F64AF" w14:textId="77777777" w:rsidR="005250D4" w:rsidRDefault="005250D4" w:rsidP="007E4D13"/>
    <w:p w14:paraId="35A64878" w14:textId="77777777" w:rsidR="005250D4" w:rsidRPr="00BC3FAA" w:rsidRDefault="005250D4" w:rsidP="007E4D13"/>
    <w:p w14:paraId="4736F497" w14:textId="77777777" w:rsidR="00C33A2D" w:rsidRDefault="00C33A2D">
      <w:pPr>
        <w:spacing w:after="200" w:line="276" w:lineRule="auto"/>
      </w:pPr>
      <w:r>
        <w:br w:type="page"/>
      </w:r>
    </w:p>
    <w:p w14:paraId="22522C42" w14:textId="77777777" w:rsidR="00C33A2D" w:rsidRDefault="100A3BC5" w:rsidP="00C33A2D">
      <w:pPr>
        <w:pStyle w:val="Kop1"/>
      </w:pPr>
      <w:bookmarkStart w:id="7" w:name="_Toc41656148"/>
      <w:r>
        <w:lastRenderedPageBreak/>
        <w:t>Projectactiviteiten</w:t>
      </w:r>
      <w:bookmarkEnd w:id="7"/>
    </w:p>
    <w:p w14:paraId="4578ACEE" w14:textId="77777777" w:rsidR="00C33A2D" w:rsidRDefault="00C33A2D" w:rsidP="00C33A2D"/>
    <w:p w14:paraId="418EEED8" w14:textId="65F5DFC4" w:rsidR="00C37023" w:rsidRDefault="100A3BC5" w:rsidP="00C37023">
      <w:pPr>
        <w:pStyle w:val="Geenafstand"/>
      </w:pPr>
      <w:r>
        <w:t xml:space="preserve">Voor het maken van deze </w:t>
      </w:r>
      <w:r w:rsidR="007951E4">
        <w:t>mobiele applicatie</w:t>
      </w:r>
      <w:r>
        <w:t xml:space="preserve"> zijn afspraken met de klant vereist. Zo is het belangrijk dat de project activiteiten duidelijk geformuleerd naar voren komen. Aan de hand van het volgende overzicht geven we de taken die van belang zijn.</w:t>
      </w:r>
    </w:p>
    <w:p w14:paraId="236D99C8" w14:textId="77777777" w:rsidR="00C37023" w:rsidRDefault="00C37023" w:rsidP="00C37023">
      <w:pPr>
        <w:pStyle w:val="Geenafstand"/>
      </w:pPr>
    </w:p>
    <w:p w14:paraId="3EB141CF" w14:textId="77777777" w:rsidR="00C37023" w:rsidRDefault="100A3BC5" w:rsidP="00C37023">
      <w:pPr>
        <w:pStyle w:val="Geenafstand"/>
      </w:pPr>
      <w:r>
        <w:t>Overzicht:</w:t>
      </w:r>
    </w:p>
    <w:p w14:paraId="313665DC" w14:textId="77777777" w:rsidR="00C37023" w:rsidRDefault="100A3BC5" w:rsidP="00C37023">
      <w:pPr>
        <w:pStyle w:val="Geenafstand"/>
        <w:numPr>
          <w:ilvl w:val="0"/>
          <w:numId w:val="24"/>
        </w:numPr>
        <w:spacing w:after="0" w:line="280" w:lineRule="exact"/>
      </w:pPr>
      <w:r>
        <w:t>Het verwerken van de eisen van de klant</w:t>
      </w:r>
    </w:p>
    <w:p w14:paraId="0EEE8397" w14:textId="77777777" w:rsidR="00C37023" w:rsidRDefault="100A3BC5" w:rsidP="00C37023">
      <w:pPr>
        <w:pStyle w:val="Geenafstand"/>
        <w:numPr>
          <w:ilvl w:val="0"/>
          <w:numId w:val="24"/>
        </w:numPr>
        <w:spacing w:after="0" w:line="280" w:lineRule="exact"/>
      </w:pPr>
      <w:r>
        <w:t>Opstellen van Plan van Aanpak</w:t>
      </w:r>
    </w:p>
    <w:p w14:paraId="05FE93A5" w14:textId="460CC75D" w:rsidR="00C37023" w:rsidRDefault="100A3BC5" w:rsidP="007951E4">
      <w:pPr>
        <w:pStyle w:val="Geenafstand"/>
        <w:numPr>
          <w:ilvl w:val="0"/>
          <w:numId w:val="24"/>
        </w:numPr>
        <w:spacing w:after="0" w:line="280" w:lineRule="exact"/>
      </w:pPr>
      <w:r>
        <w:t xml:space="preserve">Het ontwerp van de </w:t>
      </w:r>
      <w:r w:rsidR="007951E4">
        <w:t>mobiele applicatie</w:t>
      </w:r>
    </w:p>
    <w:p w14:paraId="1272C5F6" w14:textId="1E35A889" w:rsidR="00C37023" w:rsidRDefault="100A3BC5" w:rsidP="00C37023">
      <w:pPr>
        <w:pStyle w:val="Geenafstand"/>
        <w:numPr>
          <w:ilvl w:val="0"/>
          <w:numId w:val="24"/>
        </w:numPr>
        <w:spacing w:after="0" w:line="280" w:lineRule="exact"/>
      </w:pPr>
      <w:r>
        <w:t xml:space="preserve">De realisatie van de </w:t>
      </w:r>
      <w:r w:rsidR="007951E4">
        <w:t>mobiele applicatie</w:t>
      </w:r>
    </w:p>
    <w:p w14:paraId="0407828F" w14:textId="77777777" w:rsidR="00C37023" w:rsidRDefault="00C37023" w:rsidP="00C37023">
      <w:pPr>
        <w:pStyle w:val="Geenafstand"/>
        <w:spacing w:after="0" w:line="280" w:lineRule="exact"/>
      </w:pPr>
    </w:p>
    <w:p w14:paraId="2F2868D7" w14:textId="44DD62EC" w:rsidR="00C37023" w:rsidRDefault="100A3BC5" w:rsidP="00C37023">
      <w:pPr>
        <w:pStyle w:val="Geenafstand"/>
      </w:pPr>
      <w:r>
        <w:t xml:space="preserve">De bovengenoemde activiteiten worden later in dit Plan van Aanpak verder gespecificeerd bij de </w:t>
      </w:r>
      <w:r w:rsidR="007951E4">
        <w:t>‘</w:t>
      </w:r>
      <w:hyperlink w:anchor="_Planning" w:history="1">
        <w:r w:rsidR="007951E4" w:rsidRPr="007951E4">
          <w:rPr>
            <w:rStyle w:val="Hyperlink"/>
          </w:rPr>
          <w:t>Plan</w:t>
        </w:r>
        <w:r w:rsidR="007951E4" w:rsidRPr="007951E4">
          <w:rPr>
            <w:rStyle w:val="Hyperlink"/>
          </w:rPr>
          <w:t>n</w:t>
        </w:r>
        <w:r w:rsidR="007951E4" w:rsidRPr="007951E4">
          <w:rPr>
            <w:rStyle w:val="Hyperlink"/>
          </w:rPr>
          <w:t>ing</w:t>
        </w:r>
      </w:hyperlink>
      <w:r w:rsidR="007951E4">
        <w:t>’</w:t>
      </w:r>
      <w:hyperlink w:anchor="_Planning" w:history="1"/>
    </w:p>
    <w:p w14:paraId="3C4ABF1F" w14:textId="6606EF5C" w:rsidR="00C37023" w:rsidRDefault="100A3BC5" w:rsidP="00C37023">
      <w:pPr>
        <w:pStyle w:val="Geenafstand"/>
      </w:pPr>
      <w:r>
        <w:t>Alle activiteiten zijn vastgesteld nadat het projectvoorstel is aangenomen door beide organisaties, zowel</w:t>
      </w:r>
      <w:r w:rsidR="007951E4">
        <w:t xml:space="preserve"> het ziekenhuis</w:t>
      </w:r>
      <w:r>
        <w:t xml:space="preserve">, als </w:t>
      </w:r>
      <w:r w:rsidR="007951E4">
        <w:t>namens ons</w:t>
      </w:r>
      <w:r>
        <w:t xml:space="preserve">. </w:t>
      </w:r>
    </w:p>
    <w:p w14:paraId="1A92D8E3" w14:textId="77777777" w:rsidR="00C37023" w:rsidRDefault="00C37023" w:rsidP="00C37023">
      <w:pPr>
        <w:pStyle w:val="Geenafstand"/>
        <w:spacing w:after="0" w:line="280" w:lineRule="exact"/>
      </w:pPr>
    </w:p>
    <w:p w14:paraId="0E974107" w14:textId="77777777" w:rsidR="00C33A2D" w:rsidRDefault="00C33A2D" w:rsidP="00C33A2D"/>
    <w:p w14:paraId="5BA664BC" w14:textId="77777777" w:rsidR="00A715A4" w:rsidRDefault="00C33A2D" w:rsidP="007C6DC5">
      <w:pPr>
        <w:spacing w:after="200" w:line="276" w:lineRule="auto"/>
      </w:pPr>
      <w:r>
        <w:br w:type="page"/>
      </w:r>
    </w:p>
    <w:p w14:paraId="19736D2C" w14:textId="77777777" w:rsidR="00893EE1" w:rsidRDefault="100A3BC5" w:rsidP="00893EE1">
      <w:pPr>
        <w:pStyle w:val="Kop1"/>
      </w:pPr>
      <w:bookmarkStart w:id="8" w:name="_Toc41656149"/>
      <w:r>
        <w:lastRenderedPageBreak/>
        <w:t>Projectgrenzen</w:t>
      </w:r>
      <w:bookmarkEnd w:id="8"/>
    </w:p>
    <w:p w14:paraId="7C2FE189" w14:textId="77777777" w:rsidR="00893EE1" w:rsidRDefault="00893EE1" w:rsidP="00893EE1"/>
    <w:p w14:paraId="590423DF" w14:textId="4901DE83" w:rsidR="00B42513" w:rsidRDefault="00B42513" w:rsidP="00B42513">
      <w:pPr>
        <w:pStyle w:val="Geenafstand"/>
      </w:pPr>
      <w:r>
        <w:t xml:space="preserve">De projectgrenzen van de opdracht voor </w:t>
      </w:r>
      <w:r w:rsidR="003D6FDB">
        <w:t>het ziekenhuis</w:t>
      </w:r>
      <w:r>
        <w:t xml:space="preserve"> zijn hieronder gespecificeerd. We gaan de grenzen van dit project bespreken qua tijd en wat er allemaal bij het project hoort. De basis hiervoor wordt gelegd in de MoSCoW-methode (</w:t>
      </w:r>
      <w:r w:rsidRPr="00B42513">
        <w:rPr>
          <w:b/>
        </w:rPr>
        <w:t>M</w:t>
      </w:r>
      <w:r>
        <w:t xml:space="preserve">ust haves, </w:t>
      </w:r>
      <w:r w:rsidRPr="00B42513">
        <w:rPr>
          <w:b/>
        </w:rPr>
        <w:t>S</w:t>
      </w:r>
      <w:r>
        <w:t xml:space="preserve">hould haves, </w:t>
      </w:r>
      <w:r w:rsidRPr="00B42513">
        <w:rPr>
          <w:b/>
        </w:rPr>
        <w:t>C</w:t>
      </w:r>
      <w:r>
        <w:t xml:space="preserve">ould haves en </w:t>
      </w:r>
      <w:r w:rsidRPr="00B42513">
        <w:rPr>
          <w:b/>
        </w:rPr>
        <w:t>W</w:t>
      </w:r>
      <w:r>
        <w:t xml:space="preserve">on’t haves). </w:t>
      </w:r>
      <w:r w:rsidR="00CE5D18">
        <w:t>Overleg</w:t>
      </w:r>
      <w:r>
        <w:t xml:space="preserve"> met </w:t>
      </w:r>
      <w:r w:rsidR="003D6FDB">
        <w:t>het ziekenhuis</w:t>
      </w:r>
      <w:r>
        <w:t xml:space="preserve"> </w:t>
      </w:r>
      <w:r w:rsidR="003D6FDB">
        <w:t>aangegeven</w:t>
      </w:r>
      <w:r>
        <w:t xml:space="preserve"> geleerd wat er in het project moet komen (de Must en Should). Buiten de scope van dit project vallen dan de Could en Won’t. </w:t>
      </w:r>
      <w:r w:rsidR="005532F9">
        <w:t>De laatste kunnen in een nieuw project opgepakt worden</w:t>
      </w:r>
      <w:r>
        <w:t>.</w:t>
      </w:r>
    </w:p>
    <w:p w14:paraId="69E837D2" w14:textId="48DE9DCF" w:rsidR="00B42513" w:rsidRDefault="00B42513" w:rsidP="00B42513">
      <w:pPr>
        <w:pStyle w:val="Geenafstand"/>
      </w:pPr>
      <w:r>
        <w:t xml:space="preserve">Ook zijn de voorwaarden hieronder opgesomd. Hierin </w:t>
      </w:r>
      <w:r w:rsidR="005532F9">
        <w:t>worden</w:t>
      </w:r>
      <w:r>
        <w:t xml:space="preserve"> de meest fundamentele zaken </w:t>
      </w:r>
      <w:r w:rsidR="005532F9">
        <w:t xml:space="preserve">beschreven </w:t>
      </w:r>
      <w:r>
        <w:t>waaraan minimaal voldaan moet worden voor een succesvol projectverloop</w:t>
      </w:r>
    </w:p>
    <w:p w14:paraId="0CB25A18" w14:textId="77777777" w:rsidR="00B42513" w:rsidRDefault="00B42513" w:rsidP="00B42513">
      <w:pPr>
        <w:pStyle w:val="Geenafstand"/>
      </w:pPr>
    </w:p>
    <w:p w14:paraId="26F907DF" w14:textId="53B82708" w:rsidR="00B42513" w:rsidRDefault="00463628" w:rsidP="00B42513">
      <w:pPr>
        <w:pStyle w:val="Kop2"/>
      </w:pPr>
      <w:bookmarkStart w:id="9" w:name="_Toc41656150"/>
      <w:r>
        <w:t>Tijdsbestek</w:t>
      </w:r>
      <w:bookmarkEnd w:id="9"/>
    </w:p>
    <w:p w14:paraId="023F187B" w14:textId="5E996F8C" w:rsidR="00B42513" w:rsidRDefault="00B42513" w:rsidP="00B42513">
      <w:pPr>
        <w:pStyle w:val="Geenafstand"/>
      </w:pPr>
      <w:r>
        <w:t xml:space="preserve">De </w:t>
      </w:r>
      <w:r w:rsidR="003D6FDB">
        <w:t>mobiele applicatie</w:t>
      </w:r>
      <w:r>
        <w:t xml:space="preserve"> voor </w:t>
      </w:r>
      <w:r w:rsidR="003D6FDB">
        <w:t>het ziekenhuis</w:t>
      </w:r>
      <w:r>
        <w:t xml:space="preserve"> zal uitdagingen met zich meebrengen als we denken in tijdsbegrippen. </w:t>
      </w:r>
      <w:r w:rsidR="003D6FDB">
        <w:t>Wij zullen ons</w:t>
      </w:r>
      <w:r>
        <w:t xml:space="preserve"> uiterste best doen om de planning van het project (zie hoofdstuk 8 ‘</w:t>
      </w:r>
      <w:hyperlink w:anchor="_Planning" w:history="1">
        <w:r w:rsidRPr="003D6FDB">
          <w:rPr>
            <w:rStyle w:val="Hyperlink"/>
          </w:rPr>
          <w:t>Planning</w:t>
        </w:r>
      </w:hyperlink>
      <w:r>
        <w:t>’) aan te houden als leidraad voor alle kerntaken die in hoofdstuk 3 genoemd zijn.</w:t>
      </w:r>
    </w:p>
    <w:p w14:paraId="499ACF5F" w14:textId="5D4D486E" w:rsidR="00B42513" w:rsidRDefault="003D6FDB" w:rsidP="00B42513">
      <w:pPr>
        <w:pStyle w:val="Geenafstand"/>
      </w:pPr>
      <w:r>
        <w:t>Wij</w:t>
      </w:r>
      <w:r w:rsidR="00B42513">
        <w:t xml:space="preserve"> z</w:t>
      </w:r>
      <w:r>
        <w:t>u</w:t>
      </w:r>
      <w:r w:rsidR="00B42513">
        <w:t>l</w:t>
      </w:r>
      <w:r>
        <w:t>len</w:t>
      </w:r>
      <w:r w:rsidR="00B42513">
        <w:t xml:space="preserve"> een flexibele houding aannemen als er kleine taken bijkomen die van belang zijn voor een gewenst projectresultaat</w:t>
      </w:r>
      <w:r w:rsidR="00463628">
        <w:t>, waarbij wel de restrictie geld</w:t>
      </w:r>
      <w:r w:rsidR="005532F9">
        <w:t>t</w:t>
      </w:r>
      <w:r w:rsidR="00463628">
        <w:t xml:space="preserve"> dat het binnen de afgesproken tijdspad past</w:t>
      </w:r>
      <w:r w:rsidR="00B42513">
        <w:t xml:space="preserve">. </w:t>
      </w:r>
    </w:p>
    <w:p w14:paraId="7D75A2CF" w14:textId="77777777" w:rsidR="00B42513" w:rsidRDefault="00B42513" w:rsidP="00B42513">
      <w:pPr>
        <w:pStyle w:val="Geenafstand"/>
      </w:pPr>
    </w:p>
    <w:p w14:paraId="6F875ABB" w14:textId="2CF79EA0" w:rsidR="00B42513" w:rsidRDefault="00B42513" w:rsidP="00B42513">
      <w:pPr>
        <w:pStyle w:val="Kop2"/>
      </w:pPr>
      <w:bookmarkStart w:id="10" w:name="_Toc41656151"/>
      <w:r>
        <w:t>Must en Should Haves</w:t>
      </w:r>
      <w:bookmarkEnd w:id="10"/>
    </w:p>
    <w:p w14:paraId="55FD402E" w14:textId="5B6E0BA8" w:rsidR="00B42513" w:rsidRDefault="003D6FDB" w:rsidP="00B42513">
      <w:pPr>
        <w:pStyle w:val="Geenafstand"/>
      </w:pPr>
      <w:r>
        <w:t>Wij</w:t>
      </w:r>
      <w:r w:rsidR="00463628">
        <w:t xml:space="preserve"> z</w:t>
      </w:r>
      <w:r>
        <w:t>u</w:t>
      </w:r>
      <w:r w:rsidR="00463628">
        <w:t>l</w:t>
      </w:r>
      <w:r>
        <w:t>len</w:t>
      </w:r>
      <w:r w:rsidR="00B42513">
        <w:t xml:space="preserve"> niet verantwoordelijk zijn voor grote vragen van </w:t>
      </w:r>
      <w:r>
        <w:t>het ziekenhuis</w:t>
      </w:r>
      <w:r w:rsidR="00B42513">
        <w:t xml:space="preserve"> die niet genoemd zijn in dit project-document. </w:t>
      </w:r>
      <w:r w:rsidR="00463628">
        <w:t xml:space="preserve">Daarvoor hebben </w:t>
      </w:r>
      <w:r>
        <w:t>wij</w:t>
      </w:r>
      <w:r w:rsidR="00463628">
        <w:t xml:space="preserve"> en de heer </w:t>
      </w:r>
      <w:r>
        <w:t>James Corona</w:t>
      </w:r>
      <w:r w:rsidR="00463628">
        <w:t xml:space="preserve"> enkele keren bij elkaar gezeten om </w:t>
      </w:r>
      <w:r w:rsidR="005532F9">
        <w:t>juist</w:t>
      </w:r>
      <w:r w:rsidR="00463628">
        <w:t xml:space="preserve"> de breedte van het </w:t>
      </w:r>
      <w:r w:rsidR="005532F9">
        <w:t>project</w:t>
      </w:r>
      <w:r w:rsidR="00463628">
        <w:t xml:space="preserve"> duidelijk te krijgen. </w:t>
      </w:r>
    </w:p>
    <w:p w14:paraId="5055D09C" w14:textId="77777777" w:rsidR="00B42513" w:rsidRDefault="00B42513" w:rsidP="00B42513">
      <w:pPr>
        <w:pStyle w:val="Geenafstand"/>
      </w:pPr>
    </w:p>
    <w:p w14:paraId="7737655A" w14:textId="321CC1D3" w:rsidR="00B42513" w:rsidRDefault="00B42513" w:rsidP="00B42513">
      <w:pPr>
        <w:pStyle w:val="Kop2"/>
      </w:pPr>
      <w:bookmarkStart w:id="11" w:name="_Toc482700079"/>
      <w:bookmarkStart w:id="12" w:name="_Toc41656152"/>
      <w:r>
        <w:t>Voorwaarden</w:t>
      </w:r>
      <w:bookmarkEnd w:id="11"/>
      <w:bookmarkEnd w:id="12"/>
    </w:p>
    <w:p w14:paraId="23382548" w14:textId="0E7B1534" w:rsidR="00B42513" w:rsidRDefault="00B42513" w:rsidP="00B42513">
      <w:pPr>
        <w:pStyle w:val="Geenafstand"/>
      </w:pPr>
      <w:r>
        <w:t xml:space="preserve">Met de voorwaarden van het projectresultaat, stellen we enkele regels op met de desbetreffende voorwaarden waaraan het project minimaal aan moet voldoen. Het zal een </w:t>
      </w:r>
      <w:r w:rsidR="003D6FDB">
        <w:t>mobiele applicatie</w:t>
      </w:r>
      <w:r>
        <w:t xml:space="preserve"> worden die lijkt op het aangeboden ontwerp </w:t>
      </w:r>
      <w:r w:rsidR="003D6FDB">
        <w:t>ons</w:t>
      </w:r>
      <w:r>
        <w:t xml:space="preserve"> aan </w:t>
      </w:r>
      <w:r w:rsidR="003D6FDB">
        <w:t>het ziekenhuis</w:t>
      </w:r>
      <w:r>
        <w:t xml:space="preserve">. Alle besproken functionaliteiten, zoals het </w:t>
      </w:r>
      <w:r w:rsidR="003D6FDB">
        <w:t>weergeven van statistieken</w:t>
      </w:r>
      <w:r w:rsidR="00463628">
        <w:t xml:space="preserve">, </w:t>
      </w:r>
      <w:r w:rsidR="003D6FDB">
        <w:t>maatregelen</w:t>
      </w:r>
      <w:r w:rsidR="00463628">
        <w:t xml:space="preserve">, </w:t>
      </w:r>
      <w:r w:rsidR="003D6FDB">
        <w:t>informatie over mij</w:t>
      </w:r>
      <w:r w:rsidR="00463628">
        <w:t xml:space="preserve"> en meer</w:t>
      </w:r>
      <w:r>
        <w:t xml:space="preserve"> zal hierom gerealiseerd moeten worden voor een projectresultaat. </w:t>
      </w:r>
      <w:r w:rsidR="003D6FDB">
        <w:t>De</w:t>
      </w:r>
      <w:r>
        <w:t xml:space="preserve"> </w:t>
      </w:r>
      <w:r w:rsidR="003D6FDB">
        <w:t>mobiele applicatie moet</w:t>
      </w:r>
      <w:r>
        <w:t xml:space="preserve"> binnen een tijdsbestek van </w:t>
      </w:r>
      <w:r w:rsidR="003D6FDB">
        <w:t>twee</w:t>
      </w:r>
      <w:r>
        <w:t xml:space="preserve"> weken opgeleverd worden.</w:t>
      </w:r>
    </w:p>
    <w:p w14:paraId="53EC3995" w14:textId="77777777" w:rsidR="00893EE1" w:rsidRDefault="00893EE1" w:rsidP="00893EE1"/>
    <w:p w14:paraId="2869E9DD" w14:textId="77777777" w:rsidR="00893EE1" w:rsidRDefault="00893EE1" w:rsidP="00893EE1">
      <w:pPr>
        <w:spacing w:after="200" w:line="276" w:lineRule="auto"/>
      </w:pPr>
      <w:r>
        <w:br w:type="page"/>
      </w:r>
    </w:p>
    <w:p w14:paraId="0DDEE789" w14:textId="5341923A" w:rsidR="00A715A4" w:rsidRDefault="100A3BC5" w:rsidP="005532F9">
      <w:pPr>
        <w:pStyle w:val="Kop1"/>
      </w:pPr>
      <w:bookmarkStart w:id="13" w:name="_Toc41656153"/>
      <w:r>
        <w:lastRenderedPageBreak/>
        <w:t>Tussenresultaten</w:t>
      </w:r>
      <w:bookmarkEnd w:id="13"/>
    </w:p>
    <w:p w14:paraId="1593AEEA" w14:textId="77777777" w:rsidR="005532F9" w:rsidRPr="005532F9" w:rsidRDefault="005532F9" w:rsidP="005532F9"/>
    <w:p w14:paraId="4BD3AE9B" w14:textId="5D4C9738" w:rsidR="000E4F89" w:rsidRDefault="00463628" w:rsidP="008009BA">
      <w:pPr>
        <w:pStyle w:val="Geenafstand"/>
      </w:pPr>
      <w:r>
        <w:t>De basis voor de tussenr</w:t>
      </w:r>
      <w:r w:rsidR="00601D18">
        <w:t>e</w:t>
      </w:r>
      <w:r>
        <w:t>sultaten</w:t>
      </w:r>
      <w:r w:rsidR="00601D18">
        <w:t xml:space="preserve"> vormen de projectactiviteiten. De activiteiten, benoemd in het hoofdstuk </w:t>
      </w:r>
      <w:r w:rsidR="000E4F89">
        <w:t>Projectactiviteiten, zullen niet voor elk</w:t>
      </w:r>
      <w:r w:rsidR="00601D18">
        <w:t xml:space="preserve"> onderdeel apart een tussenre</w:t>
      </w:r>
      <w:r w:rsidR="000E4F89">
        <w:t>s</w:t>
      </w:r>
      <w:r w:rsidR="00601D18">
        <w:t xml:space="preserve">ultaat vormen. </w:t>
      </w:r>
      <w:r w:rsidR="00BF17DE">
        <w:t>Wij</w:t>
      </w:r>
      <w:r w:rsidR="00601D18">
        <w:t xml:space="preserve"> gaa</w:t>
      </w:r>
      <w:r w:rsidR="00BF17DE">
        <w:t>n</w:t>
      </w:r>
      <w:r w:rsidR="00601D18">
        <w:t xml:space="preserve"> enkele resultaten </w:t>
      </w:r>
      <w:r w:rsidR="000E4F89">
        <w:t>samenvoegen</w:t>
      </w:r>
      <w:r w:rsidR="00601D18">
        <w:t xml:space="preserve"> en deze terug koppelen aan </w:t>
      </w:r>
      <w:r w:rsidR="00BF17DE">
        <w:t>het ziekenhuis</w:t>
      </w:r>
      <w:r w:rsidR="00601D18">
        <w:t>.</w:t>
      </w:r>
      <w:r w:rsidR="000E4F89">
        <w:t xml:space="preserve"> Op deze manier creëren wij transparantie en duidelijkheid omtrent de voortgang van het </w:t>
      </w:r>
      <w:r w:rsidR="005532F9">
        <w:t>project</w:t>
      </w:r>
      <w:r w:rsidR="000E4F89">
        <w:t>.</w:t>
      </w:r>
    </w:p>
    <w:p w14:paraId="4C51C6CE" w14:textId="356FC9A4" w:rsidR="008009BA" w:rsidRDefault="008009BA" w:rsidP="008009BA">
      <w:pPr>
        <w:pStyle w:val="Geenafstand"/>
      </w:pPr>
      <w:r>
        <w:t xml:space="preserve">Na de oplevering van elk eerder genoemd projectonderdeel, vindt er een kleine evaluatie plaats voor </w:t>
      </w:r>
      <w:r w:rsidR="00BF17DE">
        <w:t>het ziekenhuis</w:t>
      </w:r>
      <w:r>
        <w:t>. Deze evaluaties vinden plaats, om ervoor te zorgen dat de kwaliteit van het project gewaarborgd wordt.</w:t>
      </w:r>
      <w:r w:rsidR="00BF17DE">
        <w:t xml:space="preserve"> Dit </w:t>
      </w:r>
      <w:r w:rsidR="006A3CEA">
        <w:t>wordt</w:t>
      </w:r>
      <w:r w:rsidR="00BF17DE">
        <w:t xml:space="preserve"> gedaan door het testen van de mobiele applicatie.</w:t>
      </w:r>
    </w:p>
    <w:p w14:paraId="10F39D8F" w14:textId="6A2F1FDF" w:rsidR="008009BA" w:rsidRDefault="008009BA" w:rsidP="008009BA">
      <w:pPr>
        <w:pStyle w:val="Geenafstand"/>
      </w:pPr>
      <w:r>
        <w:t xml:space="preserve">Hieronder bespreken we de tussenresultaten die van belang zijn bij het project van </w:t>
      </w:r>
      <w:r w:rsidR="00463628">
        <w:t>All4one</w:t>
      </w:r>
      <w:r>
        <w:t>. Deze punten</w:t>
      </w:r>
      <w:r w:rsidR="00463628">
        <w:t xml:space="preserve"> worden in het kort toegelicht.</w:t>
      </w:r>
    </w:p>
    <w:p w14:paraId="2CE6AC7E" w14:textId="77777777" w:rsidR="00BF17DE" w:rsidRDefault="00BF17DE" w:rsidP="008009BA">
      <w:pPr>
        <w:pStyle w:val="Geenafstand"/>
      </w:pPr>
    </w:p>
    <w:p w14:paraId="1AC0CDB9" w14:textId="19DEE5C3" w:rsidR="008009BA" w:rsidRDefault="008009BA" w:rsidP="00B42513">
      <w:pPr>
        <w:pStyle w:val="Kop2"/>
      </w:pPr>
      <w:bookmarkStart w:id="14" w:name="_Toc482700082"/>
      <w:bookmarkStart w:id="15" w:name="_Toc41656154"/>
      <w:r>
        <w:t>Plan van aanpak</w:t>
      </w:r>
      <w:bookmarkEnd w:id="14"/>
      <w:bookmarkEnd w:id="15"/>
    </w:p>
    <w:p w14:paraId="71A0E442" w14:textId="4E436603" w:rsidR="008009BA" w:rsidRDefault="0BECC2FF" w:rsidP="008009BA">
      <w:pPr>
        <w:pStyle w:val="Geenafstand"/>
      </w:pPr>
      <w:r>
        <w:t xml:space="preserve">Op </w:t>
      </w:r>
      <w:r w:rsidR="00BF17DE">
        <w:t>29</w:t>
      </w:r>
      <w:r>
        <w:t xml:space="preserve"> </w:t>
      </w:r>
      <w:r w:rsidR="00BF17DE">
        <w:t>m</w:t>
      </w:r>
      <w:r>
        <w:t xml:space="preserve">ei zullen </w:t>
      </w:r>
      <w:r w:rsidR="00BF17DE">
        <w:t xml:space="preserve">wij </w:t>
      </w:r>
      <w:r>
        <w:t xml:space="preserve">het Plan van Aanpak opleveren, de basis hiervoor zijn de eisen die </w:t>
      </w:r>
      <w:r w:rsidR="00BF17DE">
        <w:t>het zieken</w:t>
      </w:r>
      <w:r>
        <w:t xml:space="preserve"> met ons hebben besproken. In dit plan van aanpak wordt duidelijk beschreven hoe het projectverloop eruit komt te zien, evenals de zaken die uitgelicht moeten worden met betrekking tot het project.</w:t>
      </w:r>
    </w:p>
    <w:p w14:paraId="0AAD511E" w14:textId="77777777" w:rsidR="00BF17DE" w:rsidRDefault="00BF17DE" w:rsidP="008009BA">
      <w:pPr>
        <w:pStyle w:val="Geenafstand"/>
      </w:pPr>
    </w:p>
    <w:p w14:paraId="61328D91" w14:textId="351F6CBE" w:rsidR="008009BA" w:rsidRDefault="008009BA" w:rsidP="00B42513">
      <w:pPr>
        <w:pStyle w:val="Kop2"/>
      </w:pPr>
      <w:bookmarkStart w:id="16" w:name="_Toc482700086"/>
      <w:bookmarkStart w:id="17" w:name="_Toc41656156"/>
      <w:r>
        <w:t>De realisatie</w:t>
      </w:r>
      <w:bookmarkEnd w:id="16"/>
      <w:bookmarkEnd w:id="17"/>
    </w:p>
    <w:p w14:paraId="7FA9D1CB" w14:textId="7F323252" w:rsidR="008009BA" w:rsidRDefault="00781234" w:rsidP="008009BA">
      <w:pPr>
        <w:pStyle w:val="Geenafstand"/>
      </w:pPr>
      <w:r>
        <w:t>Gedurende</w:t>
      </w:r>
      <w:r w:rsidR="004A7D9F">
        <w:t xml:space="preserve"> het</w:t>
      </w:r>
      <w:r w:rsidR="008009BA">
        <w:t xml:space="preserve"> realiseren </w:t>
      </w:r>
      <w:r w:rsidR="004A7D9F">
        <w:t xml:space="preserve">zullen wij regelmatig testen </w:t>
      </w:r>
      <w:r>
        <w:t>uitvoeren</w:t>
      </w:r>
      <w:r w:rsidR="004A7D9F">
        <w:t xml:space="preserve"> om te </w:t>
      </w:r>
      <w:r>
        <w:t>kijken</w:t>
      </w:r>
      <w:r w:rsidR="004A7D9F">
        <w:t xml:space="preserve"> of de </w:t>
      </w:r>
      <w:r w:rsidR="00BF17DE">
        <w:t xml:space="preserve">mobiel </w:t>
      </w:r>
      <w:r w:rsidR="004A7D9F">
        <w:t xml:space="preserve">applicatie naar behoren werkt. Aan het eind van de </w:t>
      </w:r>
      <w:r w:rsidR="0061086F">
        <w:t>realisatie gaa</w:t>
      </w:r>
      <w:r w:rsidR="00BF17DE">
        <w:t>n</w:t>
      </w:r>
      <w:r w:rsidR="004A7D9F">
        <w:t xml:space="preserve"> </w:t>
      </w:r>
      <w:r w:rsidR="00BF17DE">
        <w:t>wij</w:t>
      </w:r>
      <w:r w:rsidR="004A7D9F">
        <w:t xml:space="preserve"> een intensieve test uitvoeren om</w:t>
      </w:r>
      <w:r w:rsidR="0061086F">
        <w:t xml:space="preserve"> </w:t>
      </w:r>
      <w:r w:rsidR="004A7D9F">
        <w:t xml:space="preserve">de correcte werking te kunnen garanderen. </w:t>
      </w:r>
    </w:p>
    <w:p w14:paraId="57E317AA" w14:textId="77777777" w:rsidR="00BF17DE" w:rsidRDefault="00BF17DE" w:rsidP="008009BA">
      <w:pPr>
        <w:pStyle w:val="Geenafstand"/>
      </w:pPr>
    </w:p>
    <w:p w14:paraId="71B90CFA" w14:textId="4C0DDEA7" w:rsidR="008009BA" w:rsidRDefault="008009BA" w:rsidP="00A715A4"/>
    <w:p w14:paraId="4B23793F" w14:textId="3E67AE2C" w:rsidR="005532F9" w:rsidRDefault="005532F9" w:rsidP="00A715A4"/>
    <w:p w14:paraId="2740EA04" w14:textId="77777777" w:rsidR="005532F9" w:rsidRDefault="005532F9">
      <w:pPr>
        <w:spacing w:after="200" w:line="276" w:lineRule="auto"/>
        <w:rPr>
          <w:rFonts w:asciiTheme="majorHAnsi" w:hAnsiTheme="majorHAnsi"/>
          <w:caps/>
          <w:color w:val="775F55" w:themeColor="text2"/>
          <w:sz w:val="32"/>
          <w:szCs w:val="32"/>
        </w:rPr>
      </w:pPr>
      <w:r>
        <w:br w:type="page"/>
      </w:r>
    </w:p>
    <w:p w14:paraId="4ED3B84A" w14:textId="1E57BED6" w:rsidR="00A715A4" w:rsidRDefault="100A3BC5" w:rsidP="00A715A4">
      <w:pPr>
        <w:pStyle w:val="Kop1"/>
      </w:pPr>
      <w:bookmarkStart w:id="18" w:name="_Toc41656158"/>
      <w:r>
        <w:lastRenderedPageBreak/>
        <w:t>Kwaliteit</w:t>
      </w:r>
      <w:bookmarkEnd w:id="18"/>
    </w:p>
    <w:p w14:paraId="2B51BD1C" w14:textId="77777777" w:rsidR="00A715A4" w:rsidRDefault="00A715A4" w:rsidP="00A715A4"/>
    <w:p w14:paraId="0090EB8F" w14:textId="719156F1" w:rsidR="008009BA" w:rsidRDefault="008009BA" w:rsidP="008009BA">
      <w:pPr>
        <w:pStyle w:val="Geenafstand"/>
      </w:pPr>
      <w:r>
        <w:t xml:space="preserve">Om de kwaliteit van het projectresultaat te bewaken, hebben we enkele punten die van belang zijn bij het bouwen van de </w:t>
      </w:r>
      <w:r w:rsidR="0063044B">
        <w:t>mobiele applicatie</w:t>
      </w:r>
      <w:r>
        <w:t xml:space="preserve">. </w:t>
      </w:r>
      <w:r w:rsidR="0061086F">
        <w:t xml:space="preserve">Om te garanderen zullen wij regelmatig </w:t>
      </w:r>
      <w:r w:rsidR="0063044B">
        <w:t xml:space="preserve">onze voortgang weergeven in onze Github repository </w:t>
      </w:r>
      <w:r w:rsidR="0061086F">
        <w:t>om te kijken of er op tijd opgeleverd gaat worden. Dit biedt de mogelijkheid om transparant en efficiënt met de tijd om te gaan.</w:t>
      </w:r>
    </w:p>
    <w:p w14:paraId="79D0A6EC" w14:textId="65DC4113" w:rsidR="00A715A4" w:rsidRDefault="0061086F" w:rsidP="008009BA">
      <w:r>
        <w:t>Verder is bij het beschrijven de tussenre</w:t>
      </w:r>
      <w:r w:rsidR="00AE58F6">
        <w:t>s</w:t>
      </w:r>
      <w:r>
        <w:t xml:space="preserve">ultaten al aangegeven dat wij regelmatig tussentijdse testen zullen uitvoeren. De belangrijkste reden voor ons om regelmatig te testen is dat wij willen garanderen dat de kwaliteit van de website overeenkomt met de wensen/eisen van </w:t>
      </w:r>
      <w:r w:rsidR="00ED1430">
        <w:t>het ziekenhuis</w:t>
      </w:r>
      <w:r>
        <w:t>.</w:t>
      </w:r>
    </w:p>
    <w:p w14:paraId="54A09E13" w14:textId="77777777" w:rsidR="00A715A4" w:rsidRDefault="00A715A4">
      <w:pPr>
        <w:spacing w:after="200" w:line="276" w:lineRule="auto"/>
      </w:pPr>
      <w:r>
        <w:br w:type="page"/>
      </w:r>
    </w:p>
    <w:p w14:paraId="30DD1FF0" w14:textId="77777777" w:rsidR="00A715A4" w:rsidRDefault="100A3BC5" w:rsidP="00A715A4">
      <w:pPr>
        <w:pStyle w:val="Kop1"/>
      </w:pPr>
      <w:bookmarkStart w:id="19" w:name="_Toc41656159"/>
      <w:r>
        <w:lastRenderedPageBreak/>
        <w:t>Projectorganisatie</w:t>
      </w:r>
      <w:bookmarkEnd w:id="19"/>
    </w:p>
    <w:p w14:paraId="2E1EF648" w14:textId="77777777" w:rsidR="00A715A4" w:rsidRDefault="00A715A4" w:rsidP="00A715A4"/>
    <w:p w14:paraId="233E8CFA" w14:textId="28F4EB98" w:rsidR="008009BA" w:rsidRDefault="008009BA" w:rsidP="008009BA">
      <w:pPr>
        <w:pStyle w:val="Geenafstand"/>
      </w:pPr>
      <w:r>
        <w:t xml:space="preserve">Om </w:t>
      </w:r>
      <w:r w:rsidR="00074005">
        <w:t>het ziekenhuis</w:t>
      </w:r>
      <w:r>
        <w:t xml:space="preserve"> een beeld te geven van </w:t>
      </w:r>
      <w:r w:rsidR="00AE58F6">
        <w:t xml:space="preserve">onze </w:t>
      </w:r>
      <w:r w:rsidR="00E06A21">
        <w:t>projectorganisatie</w:t>
      </w:r>
      <w:r>
        <w:t xml:space="preserve">, ziet u hieronder het aangewezen projectteam van </w:t>
      </w:r>
      <w:r w:rsidR="00074005">
        <w:t>ons</w:t>
      </w:r>
      <w:r>
        <w:t xml:space="preserve"> als uitvoerende projectleden.</w:t>
      </w:r>
    </w:p>
    <w:p w14:paraId="67E9CFB2" w14:textId="4B70A0D5" w:rsidR="00AE58F6" w:rsidRDefault="008009BA" w:rsidP="008009BA">
      <w:pPr>
        <w:pStyle w:val="Geenafstand"/>
      </w:pPr>
      <w:r>
        <w:t>Per lid van het project bekijken we contactgegevens voor eventuele communicatie richting de projectorganisatie in geval van nood of gerichte vragen aan een ontwikkelaar.</w:t>
      </w:r>
    </w:p>
    <w:p w14:paraId="2BAF9BC2" w14:textId="3AD6E1C6" w:rsidR="00AE58F6" w:rsidRDefault="00AE58F6" w:rsidP="008009BA">
      <w:pPr>
        <w:pStyle w:val="Geenafstand"/>
      </w:pPr>
      <w:r>
        <w:t>De standaard manier van communiceren tijden</w:t>
      </w:r>
      <w:r w:rsidR="00074005">
        <w:t>s</w:t>
      </w:r>
      <w:r>
        <w:t xml:space="preserve"> dit project is via mail. </w:t>
      </w:r>
    </w:p>
    <w:p w14:paraId="3F835B10" w14:textId="77777777" w:rsidR="008009BA" w:rsidRDefault="008009BA" w:rsidP="008009BA">
      <w:pPr>
        <w:pStyle w:val="Geenafstand"/>
      </w:pPr>
    </w:p>
    <w:tbl>
      <w:tblPr>
        <w:tblStyle w:val="Rastertabel1licht-Accent1"/>
        <w:tblW w:w="0" w:type="auto"/>
        <w:tblInd w:w="0" w:type="dxa"/>
        <w:tblLook w:val="04A0" w:firstRow="1" w:lastRow="0" w:firstColumn="1" w:lastColumn="0" w:noHBand="0" w:noVBand="1"/>
      </w:tblPr>
      <w:tblGrid>
        <w:gridCol w:w="2406"/>
        <w:gridCol w:w="5295"/>
      </w:tblGrid>
      <w:tr w:rsidR="004A7B80" w14:paraId="609BE16A" w14:textId="77777777" w:rsidTr="006A3C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D4E1ED" w:themeColor="accent1" w:themeTint="66"/>
              <w:left w:val="single" w:sz="4" w:space="0" w:color="D4E1ED" w:themeColor="accent1" w:themeTint="66"/>
              <w:right w:val="single" w:sz="4" w:space="0" w:color="D4E1ED" w:themeColor="accent1" w:themeTint="66"/>
            </w:tcBorders>
            <w:hideMark/>
          </w:tcPr>
          <w:p w14:paraId="2D493E8B" w14:textId="48A77F0C" w:rsidR="004A7B80" w:rsidRPr="008009BA" w:rsidRDefault="006A3CEA">
            <w:pPr>
              <w:pStyle w:val="Geenafstand"/>
              <w:rPr>
                <w:rFonts w:ascii="Arial" w:hAnsi="Arial" w:cs="Arial"/>
                <w:i w:val="0"/>
                <w:sz w:val="20"/>
                <w:szCs w:val="20"/>
              </w:rPr>
            </w:pPr>
            <w:r w:rsidRPr="008009BA">
              <w:rPr>
                <w:rFonts w:ascii="Arial" w:hAnsi="Arial" w:cs="Arial"/>
                <w:i w:val="0"/>
                <w:sz w:val="20"/>
                <w:szCs w:val="20"/>
                <w:shd w:val="clear" w:color="auto" w:fill="E5DEDB" w:themeFill="text2" w:themeFillTint="33"/>
              </w:rPr>
              <w:t>Functie</w:t>
            </w:r>
            <w:r w:rsidRPr="008009BA">
              <w:rPr>
                <w:rFonts w:ascii="Arial" w:hAnsi="Arial" w:cs="Arial"/>
                <w:i w:val="0"/>
                <w:sz w:val="20"/>
                <w:szCs w:val="20"/>
              </w:rPr>
              <w:t>/</w:t>
            </w:r>
            <w:r w:rsidR="004A7B80" w:rsidRPr="008009BA">
              <w:rPr>
                <w:rFonts w:ascii="Arial" w:hAnsi="Arial" w:cs="Arial"/>
                <w:i w:val="0"/>
                <w:sz w:val="20"/>
                <w:szCs w:val="20"/>
              </w:rPr>
              <w:t xml:space="preserve"> Naam</w:t>
            </w:r>
          </w:p>
        </w:tc>
        <w:tc>
          <w:tcPr>
            <w:tcW w:w="5295" w:type="dxa"/>
            <w:tcBorders>
              <w:top w:val="single" w:sz="4" w:space="0" w:color="D4E1ED" w:themeColor="accent1" w:themeTint="66"/>
              <w:left w:val="single" w:sz="4" w:space="0" w:color="D4E1ED" w:themeColor="accent1" w:themeTint="66"/>
              <w:right w:val="single" w:sz="4" w:space="0" w:color="D4E1ED" w:themeColor="accent1" w:themeTint="66"/>
            </w:tcBorders>
            <w:hideMark/>
          </w:tcPr>
          <w:p w14:paraId="57EAAA80" w14:textId="77777777" w:rsidR="004A7B80" w:rsidRPr="008009BA" w:rsidRDefault="004A7B80">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i w:val="0"/>
                <w:sz w:val="20"/>
                <w:szCs w:val="20"/>
              </w:rPr>
            </w:pPr>
            <w:r w:rsidRPr="008009BA">
              <w:rPr>
                <w:rFonts w:ascii="Arial" w:hAnsi="Arial" w:cs="Arial"/>
                <w:i w:val="0"/>
                <w:sz w:val="20"/>
                <w:szCs w:val="20"/>
              </w:rPr>
              <w:t>Email</w:t>
            </w:r>
          </w:p>
        </w:tc>
      </w:tr>
      <w:tr w:rsidR="004A7B80" w14:paraId="45D09E60" w14:textId="77777777" w:rsidTr="006A3CEA">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tcBorders>
            <w:shd w:val="clear" w:color="auto" w:fill="E5DEDB" w:themeFill="text2" w:themeFillTint="33"/>
            <w:hideMark/>
          </w:tcPr>
          <w:p w14:paraId="57239572" w14:textId="1074C167" w:rsidR="004A7B80" w:rsidRPr="008009BA" w:rsidRDefault="004A7B80">
            <w:pPr>
              <w:pStyle w:val="Geenafstand"/>
              <w:rPr>
                <w:rFonts w:ascii="Arial" w:hAnsi="Arial" w:cs="Arial"/>
                <w:i w:val="0"/>
                <w:sz w:val="20"/>
                <w:szCs w:val="20"/>
              </w:rPr>
            </w:pPr>
            <w:r w:rsidRPr="008009BA">
              <w:rPr>
                <w:rFonts w:ascii="Arial" w:hAnsi="Arial" w:cs="Arial"/>
                <w:i w:val="0"/>
                <w:sz w:val="20"/>
                <w:szCs w:val="20"/>
              </w:rPr>
              <w:t>Projectleider</w:t>
            </w:r>
            <w:r>
              <w:rPr>
                <w:rFonts w:ascii="Arial" w:hAnsi="Arial" w:cs="Arial"/>
                <w:i w:val="0"/>
                <w:sz w:val="20"/>
                <w:szCs w:val="20"/>
              </w:rPr>
              <w:t>s</w:t>
            </w:r>
          </w:p>
        </w:tc>
        <w:tc>
          <w:tcPr>
            <w:tcW w:w="5295" w:type="dxa"/>
            <w:tc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tcBorders>
            <w:shd w:val="clear" w:color="auto" w:fill="E5DEDB" w:themeFill="text2" w:themeFillTint="33"/>
          </w:tcPr>
          <w:p w14:paraId="40D1A5C0" w14:textId="77777777" w:rsidR="004A7B80" w:rsidRPr="008009BA" w:rsidRDefault="004A7B8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val="0"/>
                <w:i w:val="0"/>
                <w:sz w:val="20"/>
                <w:szCs w:val="20"/>
              </w:rPr>
            </w:pPr>
          </w:p>
        </w:tc>
      </w:tr>
      <w:tr w:rsidR="004A7B80" w14:paraId="53C4C6BD" w14:textId="77777777" w:rsidTr="006A3CEA">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tcBorders>
            <w:hideMark/>
          </w:tcPr>
          <w:p w14:paraId="6F58AABB" w14:textId="7E0FE953" w:rsidR="004A7B80" w:rsidRPr="008009BA" w:rsidRDefault="004A7B80">
            <w:pPr>
              <w:pStyle w:val="Geenafstand"/>
              <w:rPr>
                <w:rFonts w:ascii="Arial" w:hAnsi="Arial" w:cs="Arial"/>
                <w:i w:val="0"/>
                <w:sz w:val="20"/>
                <w:szCs w:val="20"/>
              </w:rPr>
            </w:pPr>
            <w:r>
              <w:rPr>
                <w:rFonts w:ascii="Arial" w:hAnsi="Arial" w:cs="Arial"/>
                <w:i w:val="0"/>
                <w:sz w:val="20"/>
                <w:szCs w:val="20"/>
              </w:rPr>
              <w:t>Dario Douma</w:t>
            </w:r>
          </w:p>
        </w:tc>
        <w:tc>
          <w:tcPr>
            <w:tcW w:w="5295" w:type="dxa"/>
            <w:tc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tcBorders>
            <w:hideMark/>
          </w:tcPr>
          <w:p w14:paraId="4384ABEF" w14:textId="30B6E45C" w:rsidR="004A7B80" w:rsidRPr="008009BA" w:rsidRDefault="00C6231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val="0"/>
                <w:i w:val="0"/>
                <w:sz w:val="20"/>
                <w:szCs w:val="20"/>
              </w:rPr>
            </w:pPr>
            <w:hyperlink r:id="rId12" w:history="1">
              <w:r w:rsidRPr="00B45DCD">
                <w:rPr>
                  <w:rStyle w:val="Hyperlink"/>
                  <w:lang w:val="en-US"/>
                </w:rPr>
                <w:t>0311264@student.rocvantwente.nl</w:t>
              </w:r>
            </w:hyperlink>
          </w:p>
        </w:tc>
        <w:bookmarkStart w:id="20" w:name="_GoBack"/>
        <w:bookmarkEnd w:id="20"/>
      </w:tr>
      <w:tr w:rsidR="00AE58F6" w14:paraId="28DF8919" w14:textId="77777777" w:rsidTr="006A3CEA">
        <w:tc>
          <w:tcPr>
            <w:cnfStyle w:val="001000000000" w:firstRow="0" w:lastRow="0" w:firstColumn="1" w:lastColumn="0" w:oddVBand="0" w:evenVBand="0" w:oddHBand="0" w:evenHBand="0" w:firstRowFirstColumn="0" w:firstRowLastColumn="0" w:lastRowFirstColumn="0" w:lastRowLastColumn="0"/>
            <w:tcW w:w="7701" w:type="dxa"/>
            <w:gridSpan w:val="2"/>
            <w:tc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tcBorders>
            <w:shd w:val="clear" w:color="auto" w:fill="E5DEDB" w:themeFill="text2" w:themeFillTint="33"/>
            <w:hideMark/>
          </w:tcPr>
          <w:p w14:paraId="650FC403" w14:textId="6764CFF0" w:rsidR="00AE58F6" w:rsidRPr="008009BA" w:rsidRDefault="00AE58F6">
            <w:pPr>
              <w:pStyle w:val="Geenafstand"/>
              <w:rPr>
                <w:rFonts w:ascii="Arial" w:hAnsi="Arial" w:cs="Arial"/>
                <w:b/>
                <w:i w:val="0"/>
                <w:sz w:val="20"/>
                <w:szCs w:val="20"/>
              </w:rPr>
            </w:pPr>
            <w:r w:rsidRPr="008009BA">
              <w:rPr>
                <w:rFonts w:ascii="Arial" w:hAnsi="Arial" w:cs="Arial"/>
                <w:i w:val="0"/>
                <w:sz w:val="20"/>
                <w:szCs w:val="20"/>
              </w:rPr>
              <w:t xml:space="preserve">Software </w:t>
            </w:r>
            <w:r w:rsidR="004A7B80">
              <w:rPr>
                <w:rFonts w:ascii="Arial" w:hAnsi="Arial" w:cs="Arial"/>
                <w:i w:val="0"/>
                <w:sz w:val="20"/>
                <w:szCs w:val="20"/>
              </w:rPr>
              <w:t>D</w:t>
            </w:r>
            <w:r w:rsidRPr="008009BA">
              <w:rPr>
                <w:rFonts w:ascii="Arial" w:hAnsi="Arial" w:cs="Arial"/>
                <w:i w:val="0"/>
                <w:sz w:val="20"/>
                <w:szCs w:val="20"/>
              </w:rPr>
              <w:t>eveloper</w:t>
            </w:r>
            <w:r>
              <w:rPr>
                <w:rFonts w:ascii="Arial" w:hAnsi="Arial" w:cs="Arial"/>
                <w:i w:val="0"/>
                <w:sz w:val="20"/>
                <w:szCs w:val="20"/>
              </w:rPr>
              <w:t>s</w:t>
            </w:r>
          </w:p>
        </w:tc>
      </w:tr>
      <w:tr w:rsidR="006A3CEA" w14:paraId="22E8063A" w14:textId="77777777" w:rsidTr="006A3CEA">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tcBorders>
            <w:hideMark/>
          </w:tcPr>
          <w:p w14:paraId="229B4E0A" w14:textId="242A5995" w:rsidR="006A3CEA" w:rsidRPr="008009BA" w:rsidRDefault="006A3CEA" w:rsidP="006A3CEA">
            <w:pPr>
              <w:pStyle w:val="Geenafstand"/>
              <w:rPr>
                <w:rFonts w:ascii="Arial" w:hAnsi="Arial" w:cs="Arial"/>
                <w:i w:val="0"/>
                <w:sz w:val="20"/>
                <w:szCs w:val="20"/>
              </w:rPr>
            </w:pPr>
            <w:r>
              <w:rPr>
                <w:rFonts w:ascii="Arial" w:hAnsi="Arial" w:cs="Arial"/>
                <w:i w:val="0"/>
                <w:sz w:val="20"/>
                <w:szCs w:val="20"/>
              </w:rPr>
              <w:t>Dario Douma</w:t>
            </w:r>
          </w:p>
        </w:tc>
        <w:tc>
          <w:tcPr>
            <w:tcW w:w="5295" w:type="dxa"/>
            <w:tc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tcBorders>
            <w:hideMark/>
          </w:tcPr>
          <w:p w14:paraId="12ECD65A" w14:textId="379CF05A" w:rsidR="006A3CEA" w:rsidRPr="008009BA" w:rsidRDefault="00C62310" w:rsidP="006A3CEA">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val="0"/>
                <w:i w:val="0"/>
                <w:sz w:val="20"/>
                <w:szCs w:val="20"/>
              </w:rPr>
            </w:pPr>
            <w:hyperlink r:id="rId13" w:history="1">
              <w:r w:rsidRPr="00B45DCD">
                <w:rPr>
                  <w:rStyle w:val="Hyperlink"/>
                  <w:lang w:val="en-US"/>
                </w:rPr>
                <w:t>0311264@student.rocvantwente.nl</w:t>
              </w:r>
            </w:hyperlink>
          </w:p>
        </w:tc>
      </w:tr>
    </w:tbl>
    <w:p w14:paraId="0C276FD1" w14:textId="77777777" w:rsidR="008009BA" w:rsidRDefault="008009BA" w:rsidP="008009BA">
      <w:pPr>
        <w:pStyle w:val="Geenafstand"/>
        <w:rPr>
          <w:rFonts w:asciiTheme="minorHAnsi" w:hAnsiTheme="minorHAnsi" w:cstheme="minorBidi"/>
          <w:szCs w:val="22"/>
        </w:rPr>
      </w:pPr>
    </w:p>
    <w:p w14:paraId="29C8E7B4" w14:textId="0074BBD3" w:rsidR="00A42606" w:rsidRDefault="00A42606" w:rsidP="00A42606">
      <w:pPr>
        <w:pStyle w:val="Kop2"/>
      </w:pPr>
      <w:bookmarkStart w:id="21" w:name="_Toc41656161"/>
      <w:r>
        <w:t>Voortgangsbespreking</w:t>
      </w:r>
      <w:bookmarkEnd w:id="21"/>
    </w:p>
    <w:p w14:paraId="5B3ED994" w14:textId="726DDF00" w:rsidR="00A42606" w:rsidRDefault="00074005" w:rsidP="00A42606">
      <w:pPr>
        <w:pStyle w:val="Geenafstand"/>
      </w:pPr>
      <w:r>
        <w:t>Wij</w:t>
      </w:r>
      <w:r w:rsidR="00A42606">
        <w:t xml:space="preserve"> doe</w:t>
      </w:r>
      <w:r>
        <w:t>n</w:t>
      </w:r>
      <w:r w:rsidR="00A42606">
        <w:t xml:space="preserve"> er alles aan om structureel en gedisciplineerd te werken. </w:t>
      </w:r>
      <w:r w:rsidR="006F4AF8">
        <w:t>Wij gaan voor dit project Scrum introduceren. Er worden</w:t>
      </w:r>
      <w:r w:rsidR="00A42606">
        <w:t xml:space="preserve"> stand-up’s gehouden in de ochtend. Elke ochtend bespreken we met elkaar wat er de vorige werkdag gerealiseerd is en wat er gerealiseerd moet worden. Zo creëren we een efficiënte en betrouwbare planning die we volgen om het project te verwezenlijken.</w:t>
      </w:r>
    </w:p>
    <w:p w14:paraId="61000BB1" w14:textId="77F980DA" w:rsidR="000C689A" w:rsidRDefault="000C689A">
      <w:pPr>
        <w:spacing w:after="200" w:line="276" w:lineRule="auto"/>
        <w:sectPr w:rsidR="000C689A" w:rsidSect="008C1C0E">
          <w:headerReference w:type="even" r:id="rId14"/>
          <w:headerReference w:type="default" r:id="rId15"/>
          <w:footerReference w:type="even" r:id="rId16"/>
          <w:footerReference w:type="default" r:id="rId17"/>
          <w:headerReference w:type="first" r:id="rId18"/>
          <w:pgSz w:w="12240" w:h="15840"/>
          <w:pgMar w:top="1080" w:right="1080" w:bottom="1080" w:left="1080" w:header="720" w:footer="720" w:gutter="0"/>
          <w:pgNumType w:start="0"/>
          <w:cols w:space="720"/>
          <w:titlePg/>
          <w:docGrid w:linePitch="360"/>
        </w:sectPr>
      </w:pPr>
    </w:p>
    <w:p w14:paraId="586B99CE" w14:textId="77777777" w:rsidR="008009BA" w:rsidRDefault="008009BA" w:rsidP="008009BA">
      <w:pPr>
        <w:pStyle w:val="Kop1"/>
      </w:pPr>
      <w:bookmarkStart w:id="22" w:name="_Toc41656162"/>
      <w:bookmarkStart w:id="23" w:name="_Planning"/>
      <w:bookmarkEnd w:id="23"/>
      <w:r>
        <w:lastRenderedPageBreak/>
        <w:t>Planning</w:t>
      </w:r>
      <w:bookmarkEnd w:id="22"/>
    </w:p>
    <w:p w14:paraId="43E63302" w14:textId="10D200E5" w:rsidR="006F4AF8" w:rsidRDefault="00A42606" w:rsidP="00A42606">
      <w:pPr>
        <w:pStyle w:val="Geenafstand"/>
      </w:pPr>
      <w:r>
        <w:t xml:space="preserve">Onderstaand schema toont een strokenplanning. Deze planning is gebaseerd op de projectactiviteiten </w:t>
      </w:r>
      <w:r w:rsidR="006F4AF8">
        <w:t xml:space="preserve">eerder genoemd in dit Plan van Aanpak. Kort komt de planning erop neer dat de het project een doorlooptijd heeft van </w:t>
      </w:r>
      <w:r w:rsidR="00883830">
        <w:t>drie</w:t>
      </w:r>
      <w:r w:rsidR="006F4AF8">
        <w:t xml:space="preserve"> weken en dat de planning aangeeft dat wij op </w:t>
      </w:r>
      <w:r w:rsidR="00883830">
        <w:t>24 j</w:t>
      </w:r>
      <w:r w:rsidR="006F4AF8">
        <w:t>uni 20</w:t>
      </w:r>
      <w:r w:rsidR="00883830">
        <w:t>20</w:t>
      </w:r>
      <w:r w:rsidR="006F4AF8">
        <w:t xml:space="preserve"> kunnen gaan opleveren. </w:t>
      </w:r>
      <w:r w:rsidR="006A3CEA">
        <w:t>Voor</w:t>
      </w:r>
      <w:r w:rsidR="006F4AF8">
        <w:t xml:space="preserve"> de voorbereiding tijd uitgetrokken wordt. </w:t>
      </w:r>
    </w:p>
    <w:p w14:paraId="4891EFF0" w14:textId="591069BD" w:rsidR="006F4AF8" w:rsidRDefault="006F4AF8" w:rsidP="00A42606">
      <w:pPr>
        <w:pStyle w:val="Geenafstand"/>
      </w:pPr>
      <w:r>
        <w:t>Een goede voorbereiding is van groot belang, daar hecht</w:t>
      </w:r>
      <w:r w:rsidR="00AC702E">
        <w:t>en</w:t>
      </w:r>
      <w:r>
        <w:t xml:space="preserve"> </w:t>
      </w:r>
      <w:r w:rsidR="00AC702E">
        <w:t>wij</w:t>
      </w:r>
      <w:r>
        <w:t xml:space="preserve"> veel waarde aan. Een goede voorbereiding zorgt er namelijk voor dat een project op tijd oplevert wordt. In de strokenplanning worden de werkzaamheden benoemd en is er een tijdspad aan gekoppeld.  </w:t>
      </w:r>
    </w:p>
    <w:p w14:paraId="01B6A6AC" w14:textId="77777777" w:rsidR="005235F9" w:rsidRPr="005235F9" w:rsidRDefault="005235F9" w:rsidP="005235F9"/>
    <w:p w14:paraId="3AF229C5" w14:textId="0C34B902" w:rsidR="00C33A2D" w:rsidRDefault="001E5AD4">
      <w:pPr>
        <w:spacing w:after="200" w:line="276" w:lineRule="auto"/>
      </w:pPr>
      <w:r>
        <w:rPr>
          <w:noProof/>
        </w:rPr>
        <w:drawing>
          <wp:inline distT="0" distB="0" distL="0" distR="0" wp14:anchorId="5DAA2BC3" wp14:editId="0CC9519A">
            <wp:extent cx="8686800" cy="2266950"/>
            <wp:effectExtent l="0" t="0" r="0" b="0"/>
            <wp:docPr id="4" name="Afbeelding 4"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ning.PNG"/>
                    <pic:cNvPicPr/>
                  </pic:nvPicPr>
                  <pic:blipFill>
                    <a:blip r:embed="rId19">
                      <a:extLst>
                        <a:ext uri="{28A0092B-C50C-407E-A947-70E740481C1C}">
                          <a14:useLocalDpi xmlns:a14="http://schemas.microsoft.com/office/drawing/2010/main" val="0"/>
                        </a:ext>
                      </a:extLst>
                    </a:blip>
                    <a:stretch>
                      <a:fillRect/>
                    </a:stretch>
                  </pic:blipFill>
                  <pic:spPr>
                    <a:xfrm>
                      <a:off x="0" y="0"/>
                      <a:ext cx="8686800" cy="2266950"/>
                    </a:xfrm>
                    <a:prstGeom prst="rect">
                      <a:avLst/>
                    </a:prstGeom>
                  </pic:spPr>
                </pic:pic>
              </a:graphicData>
            </a:graphic>
          </wp:inline>
        </w:drawing>
      </w:r>
      <w:r w:rsidR="000C689A">
        <w:br w:type="page"/>
      </w:r>
    </w:p>
    <w:p w14:paraId="77394993" w14:textId="77777777" w:rsidR="000C689A" w:rsidRDefault="000C689A" w:rsidP="00C33A2D">
      <w:pPr>
        <w:pStyle w:val="Kop1"/>
        <w:sectPr w:rsidR="000C689A" w:rsidSect="005E06C0">
          <w:pgSz w:w="15840" w:h="12240" w:orient="landscape" w:code="1"/>
          <w:pgMar w:top="1080" w:right="1080" w:bottom="1080" w:left="1080" w:header="720" w:footer="720" w:gutter="0"/>
          <w:cols w:space="720"/>
          <w:docGrid w:linePitch="360"/>
        </w:sectPr>
      </w:pPr>
    </w:p>
    <w:p w14:paraId="276F6BED" w14:textId="77777777" w:rsidR="00C33A2D" w:rsidRDefault="100A3BC5" w:rsidP="00C33A2D">
      <w:pPr>
        <w:pStyle w:val="Kop1"/>
      </w:pPr>
      <w:bookmarkStart w:id="24" w:name="_Toc41656163"/>
      <w:r>
        <w:lastRenderedPageBreak/>
        <w:t>Risico’s</w:t>
      </w:r>
      <w:bookmarkEnd w:id="24"/>
    </w:p>
    <w:p w14:paraId="362D40C2" w14:textId="0D363F9F" w:rsidR="0BECC2FF" w:rsidRDefault="0BECC2FF" w:rsidP="0BECC2FF">
      <w:pPr>
        <w:pStyle w:val="Geenafstand"/>
      </w:pPr>
      <w:r>
        <w:t>De risico's van dit project worden onderverdeeld in 3 categorieën. Bij het optreden van dit risico kunnen tegenmaatregelen getroffen worden</w:t>
      </w:r>
    </w:p>
    <w:p w14:paraId="1906C226" w14:textId="33336BE2" w:rsidR="0BECC2FF" w:rsidRDefault="0BECC2FF" w:rsidP="0BECC2FF">
      <w:pPr>
        <w:pStyle w:val="Geenafstand"/>
      </w:pPr>
      <w:r>
        <w:t>High (H) – Heeft grote impact op het project</w:t>
      </w:r>
    </w:p>
    <w:p w14:paraId="6A0F4494" w14:textId="259AFCC3" w:rsidR="0BECC2FF" w:rsidRDefault="0BECC2FF" w:rsidP="0BECC2FF">
      <w:pPr>
        <w:pStyle w:val="Geenafstand"/>
      </w:pPr>
      <w:r>
        <w:t>Medium (M) - Heeft gemiddeld impact op het project</w:t>
      </w:r>
    </w:p>
    <w:p w14:paraId="5543EB1C" w14:textId="0DE314A6" w:rsidR="0BECC2FF" w:rsidRDefault="0BECC2FF" w:rsidP="0BECC2FF">
      <w:pPr>
        <w:pStyle w:val="Geenafstand"/>
      </w:pPr>
      <w:r>
        <w:t>Low (L) - Heeft weinig impact op het project</w:t>
      </w:r>
    </w:p>
    <w:p w14:paraId="60334297" w14:textId="1C62E1CB" w:rsidR="0BECC2FF" w:rsidRDefault="0BECC2FF" w:rsidP="0BECC2FF">
      <w:pPr>
        <w:pStyle w:val="Geenafstand"/>
      </w:pPr>
    </w:p>
    <w:tbl>
      <w:tblPr>
        <w:tblStyle w:val="Rastertabel1licht-Accent1"/>
        <w:tblW w:w="10080" w:type="dxa"/>
        <w:tblInd w:w="0" w:type="dxa"/>
        <w:tblLayout w:type="fixed"/>
        <w:tblLook w:val="06A0" w:firstRow="1" w:lastRow="0" w:firstColumn="1" w:lastColumn="0" w:noHBand="1" w:noVBand="1"/>
      </w:tblPr>
      <w:tblGrid>
        <w:gridCol w:w="2850"/>
        <w:gridCol w:w="2550"/>
        <w:gridCol w:w="974"/>
        <w:gridCol w:w="3706"/>
      </w:tblGrid>
      <w:tr w:rsidR="0BECC2FF" w14:paraId="1AD48A7E" w14:textId="77777777" w:rsidTr="003863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shd w:val="clear" w:color="auto" w:fill="E0CAA2" w:themeFill="background2" w:themeFillShade="E5"/>
          </w:tcPr>
          <w:p w14:paraId="5734C4FF" w14:textId="2F85AAF8" w:rsidR="0BECC2FF" w:rsidRDefault="0BECC2FF" w:rsidP="0BECC2FF">
            <w:pPr>
              <w:pStyle w:val="Geenafstand"/>
              <w:rPr>
                <w:sz w:val="24"/>
                <w:szCs w:val="24"/>
              </w:rPr>
            </w:pPr>
            <w:r w:rsidRPr="0BECC2FF">
              <w:rPr>
                <w:sz w:val="24"/>
                <w:szCs w:val="24"/>
              </w:rPr>
              <w:t>Risico</w:t>
            </w:r>
          </w:p>
        </w:tc>
        <w:tc>
          <w:tcPr>
            <w:tcW w:w="2550" w:type="dxa"/>
            <w:shd w:val="clear" w:color="auto" w:fill="E0CAA2" w:themeFill="background2" w:themeFillShade="E5"/>
          </w:tcPr>
          <w:p w14:paraId="4414BFD8" w14:textId="46DF88AF" w:rsidR="0BECC2FF" w:rsidRDefault="0BECC2FF" w:rsidP="0BECC2FF">
            <w:pPr>
              <w:pStyle w:val="Geenafstand"/>
              <w:cnfStyle w:val="100000000000" w:firstRow="1" w:lastRow="0" w:firstColumn="0" w:lastColumn="0" w:oddVBand="0" w:evenVBand="0" w:oddHBand="0" w:evenHBand="0" w:firstRowFirstColumn="0" w:firstRowLastColumn="0" w:lastRowFirstColumn="0" w:lastRowLastColumn="0"/>
              <w:rPr>
                <w:sz w:val="24"/>
                <w:szCs w:val="24"/>
              </w:rPr>
            </w:pPr>
            <w:r w:rsidRPr="0BECC2FF">
              <w:rPr>
                <w:sz w:val="24"/>
                <w:szCs w:val="24"/>
              </w:rPr>
              <w:t>Gevolg</w:t>
            </w:r>
          </w:p>
        </w:tc>
        <w:tc>
          <w:tcPr>
            <w:tcW w:w="974" w:type="dxa"/>
            <w:shd w:val="clear" w:color="auto" w:fill="E0CAA2" w:themeFill="background2" w:themeFillShade="E5"/>
          </w:tcPr>
          <w:p w14:paraId="5D46CC92" w14:textId="5B4CC657" w:rsidR="0BECC2FF" w:rsidRDefault="0BECC2FF" w:rsidP="0BECC2FF">
            <w:pPr>
              <w:pStyle w:val="Geenafstand"/>
              <w:cnfStyle w:val="100000000000" w:firstRow="1" w:lastRow="0" w:firstColumn="0" w:lastColumn="0" w:oddVBand="0" w:evenVBand="0" w:oddHBand="0" w:evenHBand="0" w:firstRowFirstColumn="0" w:firstRowLastColumn="0" w:lastRowFirstColumn="0" w:lastRowLastColumn="0"/>
              <w:rPr>
                <w:sz w:val="24"/>
                <w:szCs w:val="24"/>
              </w:rPr>
            </w:pPr>
            <w:r w:rsidRPr="0BECC2FF">
              <w:rPr>
                <w:sz w:val="24"/>
                <w:szCs w:val="24"/>
              </w:rPr>
              <w:t>Impact</w:t>
            </w:r>
          </w:p>
        </w:tc>
        <w:tc>
          <w:tcPr>
            <w:tcW w:w="3706" w:type="dxa"/>
            <w:shd w:val="clear" w:color="auto" w:fill="E0CAA2" w:themeFill="background2" w:themeFillShade="E5"/>
          </w:tcPr>
          <w:p w14:paraId="0871A1E5" w14:textId="2D869DCA" w:rsidR="0BECC2FF" w:rsidRDefault="0BECC2FF" w:rsidP="0BECC2FF">
            <w:pPr>
              <w:pStyle w:val="Geenafstand"/>
              <w:cnfStyle w:val="100000000000" w:firstRow="1" w:lastRow="0" w:firstColumn="0" w:lastColumn="0" w:oddVBand="0" w:evenVBand="0" w:oddHBand="0" w:evenHBand="0" w:firstRowFirstColumn="0" w:firstRowLastColumn="0" w:lastRowFirstColumn="0" w:lastRowLastColumn="0"/>
              <w:rPr>
                <w:sz w:val="24"/>
                <w:szCs w:val="24"/>
              </w:rPr>
            </w:pPr>
            <w:r w:rsidRPr="0BECC2FF">
              <w:rPr>
                <w:sz w:val="24"/>
                <w:szCs w:val="24"/>
              </w:rPr>
              <w:t>Tegenmaatregel</w:t>
            </w:r>
          </w:p>
        </w:tc>
      </w:tr>
      <w:tr w:rsidR="0BECC2FF" w14:paraId="105F029E" w14:textId="77777777" w:rsidTr="00386338">
        <w:tc>
          <w:tcPr>
            <w:cnfStyle w:val="001000000000" w:firstRow="0" w:lastRow="0" w:firstColumn="1" w:lastColumn="0" w:oddVBand="0" w:evenVBand="0" w:oddHBand="0" w:evenHBand="0" w:firstRowFirstColumn="0" w:firstRowLastColumn="0" w:lastRowFirstColumn="0" w:lastRowLastColumn="0"/>
            <w:tcW w:w="2850" w:type="dxa"/>
          </w:tcPr>
          <w:p w14:paraId="11FFE350" w14:textId="7898982F" w:rsidR="0BECC2FF" w:rsidRDefault="0BECC2FF" w:rsidP="0BECC2FF">
            <w:pPr>
              <w:pStyle w:val="Geenafstand"/>
            </w:pPr>
            <w:r>
              <w:t>Tekort aan resources (ziekte)</w:t>
            </w:r>
          </w:p>
        </w:tc>
        <w:tc>
          <w:tcPr>
            <w:tcW w:w="2550" w:type="dxa"/>
          </w:tcPr>
          <w:p w14:paraId="2DE0B9D8" w14:textId="045AA622" w:rsidR="0BECC2FF" w:rsidRDefault="0BECC2FF" w:rsidP="0BECC2FF">
            <w:pPr>
              <w:pStyle w:val="Geenafstand"/>
              <w:cnfStyle w:val="000000000000" w:firstRow="0" w:lastRow="0" w:firstColumn="0" w:lastColumn="0" w:oddVBand="0" w:evenVBand="0" w:oddHBand="0" w:evenHBand="0" w:firstRowFirstColumn="0" w:firstRowLastColumn="0" w:lastRowFirstColumn="0" w:lastRowLastColumn="0"/>
            </w:pPr>
            <w:r>
              <w:t xml:space="preserve">Te laat opleveren </w:t>
            </w:r>
          </w:p>
        </w:tc>
        <w:tc>
          <w:tcPr>
            <w:tcW w:w="974" w:type="dxa"/>
          </w:tcPr>
          <w:p w14:paraId="2D0B7D4B" w14:textId="18BB1D46" w:rsidR="0BECC2FF" w:rsidRDefault="0BECC2FF" w:rsidP="0BECC2FF">
            <w:pPr>
              <w:pStyle w:val="Geenafstand"/>
              <w:cnfStyle w:val="000000000000" w:firstRow="0" w:lastRow="0" w:firstColumn="0" w:lastColumn="0" w:oddVBand="0" w:evenVBand="0" w:oddHBand="0" w:evenHBand="0" w:firstRowFirstColumn="0" w:firstRowLastColumn="0" w:lastRowFirstColumn="0" w:lastRowLastColumn="0"/>
            </w:pPr>
            <w:r>
              <w:t>H</w:t>
            </w:r>
          </w:p>
        </w:tc>
        <w:tc>
          <w:tcPr>
            <w:tcW w:w="3706" w:type="dxa"/>
          </w:tcPr>
          <w:p w14:paraId="29685D1C" w14:textId="3B7F004D" w:rsidR="0BECC2FF" w:rsidRDefault="0BECC2FF" w:rsidP="0BECC2FF">
            <w:pPr>
              <w:pStyle w:val="Geenafstand"/>
              <w:cnfStyle w:val="000000000000" w:firstRow="0" w:lastRow="0" w:firstColumn="0" w:lastColumn="0" w:oddVBand="0" w:evenVBand="0" w:oddHBand="0" w:evenHBand="0" w:firstRowFirstColumn="0" w:firstRowLastColumn="0" w:lastRowFirstColumn="0" w:lastRowLastColumn="0"/>
            </w:pPr>
            <w:r>
              <w:t>Overwerken</w:t>
            </w:r>
          </w:p>
        </w:tc>
      </w:tr>
      <w:tr w:rsidR="0BECC2FF" w14:paraId="56C9AC34" w14:textId="77777777" w:rsidTr="00386338">
        <w:tc>
          <w:tcPr>
            <w:cnfStyle w:val="001000000000" w:firstRow="0" w:lastRow="0" w:firstColumn="1" w:lastColumn="0" w:oddVBand="0" w:evenVBand="0" w:oddHBand="0" w:evenHBand="0" w:firstRowFirstColumn="0" w:firstRowLastColumn="0" w:lastRowFirstColumn="0" w:lastRowLastColumn="0"/>
            <w:tcW w:w="2850" w:type="dxa"/>
          </w:tcPr>
          <w:p w14:paraId="51FDC5CC" w14:textId="51E9B86E" w:rsidR="0BECC2FF" w:rsidRDefault="0BECC2FF" w:rsidP="0BECC2FF">
            <w:pPr>
              <w:pStyle w:val="Geenafstand"/>
            </w:pPr>
            <w:r>
              <w:t>Te laat opleveren hardware</w:t>
            </w:r>
          </w:p>
        </w:tc>
        <w:tc>
          <w:tcPr>
            <w:tcW w:w="2550" w:type="dxa"/>
          </w:tcPr>
          <w:p w14:paraId="75A6BB71" w14:textId="54A28A6E" w:rsidR="0BECC2FF" w:rsidRDefault="0BECC2FF" w:rsidP="0BECC2FF">
            <w:pPr>
              <w:pStyle w:val="Geenafstand"/>
              <w:cnfStyle w:val="000000000000" w:firstRow="0" w:lastRow="0" w:firstColumn="0" w:lastColumn="0" w:oddVBand="0" w:evenVBand="0" w:oddHBand="0" w:evenHBand="0" w:firstRowFirstColumn="0" w:firstRowLastColumn="0" w:lastRowFirstColumn="0" w:lastRowLastColumn="0"/>
            </w:pPr>
            <w:r>
              <w:t xml:space="preserve">Te laat opleveren </w:t>
            </w:r>
          </w:p>
        </w:tc>
        <w:tc>
          <w:tcPr>
            <w:tcW w:w="974" w:type="dxa"/>
          </w:tcPr>
          <w:p w14:paraId="6C17C066" w14:textId="61F7D19A" w:rsidR="0BECC2FF" w:rsidRDefault="0BECC2FF" w:rsidP="0BECC2FF">
            <w:pPr>
              <w:pStyle w:val="Geenafstand"/>
              <w:cnfStyle w:val="000000000000" w:firstRow="0" w:lastRow="0" w:firstColumn="0" w:lastColumn="0" w:oddVBand="0" w:evenVBand="0" w:oddHBand="0" w:evenHBand="0" w:firstRowFirstColumn="0" w:firstRowLastColumn="0" w:lastRowFirstColumn="0" w:lastRowLastColumn="0"/>
            </w:pPr>
            <w:r>
              <w:t>M</w:t>
            </w:r>
          </w:p>
        </w:tc>
        <w:tc>
          <w:tcPr>
            <w:tcW w:w="3706" w:type="dxa"/>
          </w:tcPr>
          <w:p w14:paraId="291A3C3D" w14:textId="461B59BA" w:rsidR="0BECC2FF" w:rsidRDefault="0BECC2FF" w:rsidP="0BECC2FF">
            <w:pPr>
              <w:pStyle w:val="Geenafstand"/>
              <w:cnfStyle w:val="000000000000" w:firstRow="0" w:lastRow="0" w:firstColumn="0" w:lastColumn="0" w:oddVBand="0" w:evenVBand="0" w:oddHBand="0" w:evenHBand="0" w:firstRowFirstColumn="0" w:firstRowLastColumn="0" w:lastRowFirstColumn="0" w:lastRowLastColumn="0"/>
            </w:pPr>
            <w:r>
              <w:t>Overwerken</w:t>
            </w:r>
          </w:p>
        </w:tc>
      </w:tr>
      <w:tr w:rsidR="0BECC2FF" w14:paraId="0747DC2C" w14:textId="77777777" w:rsidTr="00386338">
        <w:tc>
          <w:tcPr>
            <w:cnfStyle w:val="001000000000" w:firstRow="0" w:lastRow="0" w:firstColumn="1" w:lastColumn="0" w:oddVBand="0" w:evenVBand="0" w:oddHBand="0" w:evenHBand="0" w:firstRowFirstColumn="0" w:firstRowLastColumn="0" w:lastRowFirstColumn="0" w:lastRowLastColumn="0"/>
            <w:tcW w:w="2850" w:type="dxa"/>
          </w:tcPr>
          <w:p w14:paraId="1631DAA2" w14:textId="1F3B3FE3" w:rsidR="0BECC2FF" w:rsidRDefault="0BECC2FF" w:rsidP="0BECC2FF">
            <w:pPr>
              <w:pStyle w:val="Geenafstand"/>
            </w:pPr>
            <w:r>
              <w:t>Onduidelijkheid ontwerp</w:t>
            </w:r>
          </w:p>
        </w:tc>
        <w:tc>
          <w:tcPr>
            <w:tcW w:w="2550" w:type="dxa"/>
          </w:tcPr>
          <w:p w14:paraId="50B53E71" w14:textId="0C19EC75" w:rsidR="0BECC2FF" w:rsidRDefault="0BECC2FF" w:rsidP="0BECC2FF">
            <w:pPr>
              <w:pStyle w:val="Geenafstand"/>
              <w:cnfStyle w:val="000000000000" w:firstRow="0" w:lastRow="0" w:firstColumn="0" w:lastColumn="0" w:oddVBand="0" w:evenVBand="0" w:oddHBand="0" w:evenHBand="0" w:firstRowFirstColumn="0" w:firstRowLastColumn="0" w:lastRowFirstColumn="0" w:lastRowLastColumn="0"/>
            </w:pPr>
            <w:r>
              <w:t>Verkeerde functionaliteit</w:t>
            </w:r>
          </w:p>
        </w:tc>
        <w:tc>
          <w:tcPr>
            <w:tcW w:w="974" w:type="dxa"/>
          </w:tcPr>
          <w:p w14:paraId="4BBC7E1A" w14:textId="243B039C" w:rsidR="0BECC2FF" w:rsidRDefault="0BECC2FF" w:rsidP="0BECC2FF">
            <w:pPr>
              <w:pStyle w:val="Geenafstand"/>
              <w:cnfStyle w:val="000000000000" w:firstRow="0" w:lastRow="0" w:firstColumn="0" w:lastColumn="0" w:oddVBand="0" w:evenVBand="0" w:oddHBand="0" w:evenHBand="0" w:firstRowFirstColumn="0" w:firstRowLastColumn="0" w:lastRowFirstColumn="0" w:lastRowLastColumn="0"/>
            </w:pPr>
            <w:r>
              <w:t>L</w:t>
            </w:r>
          </w:p>
        </w:tc>
        <w:tc>
          <w:tcPr>
            <w:tcW w:w="3706" w:type="dxa"/>
          </w:tcPr>
          <w:p w14:paraId="76504AC3" w14:textId="4C6E8506" w:rsidR="0BECC2FF" w:rsidRDefault="0BECC2FF" w:rsidP="0BECC2FF">
            <w:pPr>
              <w:pStyle w:val="Geenafstand"/>
              <w:cnfStyle w:val="000000000000" w:firstRow="0" w:lastRow="0" w:firstColumn="0" w:lastColumn="0" w:oddVBand="0" w:evenVBand="0" w:oddHBand="0" w:evenHBand="0" w:firstRowFirstColumn="0" w:firstRowLastColumn="0" w:lastRowFirstColumn="0" w:lastRowLastColumn="0"/>
            </w:pPr>
            <w:r>
              <w:t>Korte lijnen met opdrachtgever</w:t>
            </w:r>
          </w:p>
        </w:tc>
      </w:tr>
    </w:tbl>
    <w:p w14:paraId="09E4CB2B" w14:textId="77777777" w:rsidR="00A42606" w:rsidRDefault="00A42606" w:rsidP="00A42606">
      <w:pPr>
        <w:pStyle w:val="Geenafstand"/>
      </w:pPr>
      <w:r>
        <w:t xml:space="preserve"> </w:t>
      </w:r>
    </w:p>
    <w:p w14:paraId="788C28A1" w14:textId="11706197" w:rsidR="00C33A2D" w:rsidRDefault="0BECC2FF" w:rsidP="00C33A2D">
      <w:r>
        <w:t>De hierboven geschetste risico's hebben direct invloed op de kwaliteit</w:t>
      </w:r>
      <w:r w:rsidR="005D5C85">
        <w:t xml:space="preserve"> en </w:t>
      </w:r>
      <w:r>
        <w:t>doorlooptijd van het project. Het signaleren en oplossen heeft daarmee ook de hoogste prioriteit.</w:t>
      </w:r>
    </w:p>
    <w:p w14:paraId="33FF97E8" w14:textId="77777777" w:rsidR="00C33A2D" w:rsidRDefault="00C33A2D" w:rsidP="00C33A2D"/>
    <w:p w14:paraId="6F737D04" w14:textId="77777777" w:rsidR="00C33A2D" w:rsidRDefault="00C33A2D">
      <w:pPr>
        <w:spacing w:after="200" w:line="276" w:lineRule="auto"/>
      </w:pPr>
      <w:r>
        <w:br w:type="page"/>
      </w:r>
    </w:p>
    <w:p w14:paraId="3C8FE536" w14:textId="77777777" w:rsidR="00C33A2D" w:rsidRDefault="100A3BC5" w:rsidP="00C33A2D">
      <w:pPr>
        <w:pStyle w:val="Kop1"/>
      </w:pPr>
      <w:bookmarkStart w:id="25" w:name="_Toc41656164"/>
      <w:r>
        <w:lastRenderedPageBreak/>
        <w:t>Akkoord</w:t>
      </w:r>
      <w:bookmarkEnd w:id="25"/>
    </w:p>
    <w:p w14:paraId="77590BAD" w14:textId="77777777" w:rsidR="00C33A2D" w:rsidRDefault="00C33A2D" w:rsidP="00C33A2D"/>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4F54A8" w:rsidRPr="00B15E76" w14:paraId="6BA396D2" w14:textId="77777777" w:rsidTr="100A3BC5">
        <w:tc>
          <w:tcPr>
            <w:tcW w:w="5812" w:type="dxa"/>
            <w:gridSpan w:val="2"/>
            <w:tcBorders>
              <w:top w:val="single" w:sz="6" w:space="0" w:color="auto"/>
              <w:left w:val="single" w:sz="6" w:space="0" w:color="auto"/>
              <w:bottom w:val="nil"/>
              <w:right w:val="single" w:sz="6" w:space="0" w:color="auto"/>
            </w:tcBorders>
            <w:shd w:val="clear" w:color="auto" w:fill="auto"/>
          </w:tcPr>
          <w:p w14:paraId="2E21DB7E" w14:textId="12815748" w:rsidR="004F54A8" w:rsidRPr="003B5FFD" w:rsidRDefault="00015A7D" w:rsidP="100A3BC5">
            <w:pPr>
              <w:rPr>
                <w:sz w:val="28"/>
                <w:szCs w:val="28"/>
              </w:rPr>
            </w:pPr>
            <w:r>
              <w:rPr>
                <w:sz w:val="28"/>
                <w:szCs w:val="28"/>
              </w:rPr>
              <w:t>COVID-19 Stats App</w:t>
            </w:r>
          </w:p>
        </w:tc>
        <w:tc>
          <w:tcPr>
            <w:tcW w:w="3686" w:type="dxa"/>
            <w:tcBorders>
              <w:top w:val="single" w:sz="6" w:space="0" w:color="auto"/>
              <w:left w:val="single" w:sz="6" w:space="0" w:color="auto"/>
              <w:bottom w:val="single" w:sz="6" w:space="0" w:color="auto"/>
              <w:right w:val="single" w:sz="6" w:space="0" w:color="auto"/>
            </w:tcBorders>
          </w:tcPr>
          <w:p w14:paraId="63EE3D20" w14:textId="66EA0606" w:rsidR="004F54A8" w:rsidRPr="00B15E76" w:rsidRDefault="100A3BC5" w:rsidP="00A31FF1">
            <w:r>
              <w:t xml:space="preserve">Versie: </w:t>
            </w:r>
            <w:r w:rsidR="00015A7D">
              <w:t>1.0</w:t>
            </w:r>
          </w:p>
          <w:p w14:paraId="45ABD1FC" w14:textId="761E83B5" w:rsidR="004F54A8" w:rsidRPr="004A391F" w:rsidRDefault="100A3BC5" w:rsidP="100A3BC5">
            <w:pPr>
              <w:rPr>
                <w:sz w:val="16"/>
                <w:szCs w:val="16"/>
              </w:rPr>
            </w:pPr>
            <w:r>
              <w:t xml:space="preserve">Bestandsnaam: </w:t>
            </w:r>
            <w:r w:rsidR="00015A7D">
              <w:rPr>
                <w:sz w:val="16"/>
                <w:szCs w:val="16"/>
              </w:rPr>
              <w:t>Plan van Aanpak – COVID-19 Stats App</w:t>
            </w:r>
            <w:r w:rsidRPr="100A3BC5">
              <w:rPr>
                <w:sz w:val="16"/>
                <w:szCs w:val="16"/>
              </w:rPr>
              <w:t>.docx</w:t>
            </w:r>
          </w:p>
        </w:tc>
      </w:tr>
      <w:tr w:rsidR="004F54A8" w:rsidRPr="00B15E76" w14:paraId="0B914945" w14:textId="77777777" w:rsidTr="100A3BC5">
        <w:tc>
          <w:tcPr>
            <w:tcW w:w="5812" w:type="dxa"/>
            <w:gridSpan w:val="2"/>
            <w:tcBorders>
              <w:top w:val="nil"/>
              <w:left w:val="single" w:sz="6" w:space="0" w:color="auto"/>
              <w:bottom w:val="single" w:sz="6" w:space="0" w:color="auto"/>
              <w:right w:val="single" w:sz="6" w:space="0" w:color="auto"/>
            </w:tcBorders>
            <w:shd w:val="clear" w:color="auto" w:fill="auto"/>
          </w:tcPr>
          <w:p w14:paraId="7DDDF42A" w14:textId="77777777" w:rsidR="004F54A8" w:rsidRPr="00B15E76" w:rsidRDefault="004F54A8" w:rsidP="00A31FF1"/>
        </w:tc>
        <w:tc>
          <w:tcPr>
            <w:tcW w:w="3686" w:type="dxa"/>
            <w:tcBorders>
              <w:top w:val="single" w:sz="6" w:space="0" w:color="auto"/>
              <w:left w:val="single" w:sz="6" w:space="0" w:color="auto"/>
              <w:bottom w:val="single" w:sz="6" w:space="0" w:color="auto"/>
              <w:right w:val="single" w:sz="6" w:space="0" w:color="auto"/>
            </w:tcBorders>
          </w:tcPr>
          <w:p w14:paraId="46ECF574" w14:textId="52CE4669" w:rsidR="004F54A8" w:rsidRPr="00B15E76" w:rsidRDefault="100A3BC5" w:rsidP="00A31FF1">
            <w:r>
              <w:t>Datum opgesteld: 2</w:t>
            </w:r>
            <w:r w:rsidR="00015A7D">
              <w:t>9</w:t>
            </w:r>
            <w:r>
              <w:t xml:space="preserve"> mei 20</w:t>
            </w:r>
            <w:r w:rsidR="00015A7D">
              <w:t>20</w:t>
            </w:r>
          </w:p>
        </w:tc>
      </w:tr>
      <w:tr w:rsidR="004F54A8" w:rsidRPr="00B15E76" w14:paraId="370493F2" w14:textId="77777777" w:rsidTr="100A3BC5">
        <w:tc>
          <w:tcPr>
            <w:tcW w:w="2268" w:type="dxa"/>
            <w:tcBorders>
              <w:top w:val="single" w:sz="6" w:space="0" w:color="auto"/>
              <w:left w:val="single" w:sz="6" w:space="0" w:color="auto"/>
              <w:bottom w:val="single" w:sz="6" w:space="0" w:color="auto"/>
              <w:right w:val="single" w:sz="6" w:space="0" w:color="auto"/>
            </w:tcBorders>
          </w:tcPr>
          <w:p w14:paraId="5FB4A5A5" w14:textId="77777777" w:rsidR="004F54A8" w:rsidRDefault="100A3BC5" w:rsidP="00A31FF1">
            <w:r>
              <w:t>Naam opdrachtgever</w:t>
            </w:r>
          </w:p>
          <w:p w14:paraId="30439305" w14:textId="77777777" w:rsidR="004F54A8" w:rsidRDefault="004F54A8" w:rsidP="00A31FF1"/>
          <w:p w14:paraId="2B6BE5C2" w14:textId="77777777" w:rsidR="004F54A8" w:rsidRPr="003B5FFD" w:rsidRDefault="100A3BC5" w:rsidP="00A31FF1">
            <w:r>
              <w:t>Contactgegevens</w:t>
            </w:r>
          </w:p>
        </w:tc>
        <w:tc>
          <w:tcPr>
            <w:tcW w:w="3544" w:type="dxa"/>
            <w:tcBorders>
              <w:top w:val="single" w:sz="6" w:space="0" w:color="auto"/>
              <w:left w:val="single" w:sz="6" w:space="0" w:color="auto"/>
              <w:bottom w:val="single" w:sz="6" w:space="0" w:color="auto"/>
              <w:right w:val="single" w:sz="6" w:space="0" w:color="auto"/>
            </w:tcBorders>
          </w:tcPr>
          <w:p w14:paraId="655A0D21" w14:textId="63BCA96A" w:rsidR="004A391F" w:rsidRDefault="00015A7D" w:rsidP="004A391F">
            <w:pPr>
              <w:pStyle w:val="GeenAfstand0"/>
              <w:framePr w:wrap="auto"/>
            </w:pPr>
            <w:r>
              <w:t>James Corona</w:t>
            </w:r>
          </w:p>
          <w:p w14:paraId="4AB69A08" w14:textId="6FB6885C" w:rsidR="004A391F" w:rsidRDefault="00015A7D" w:rsidP="004A391F">
            <w:pPr>
              <w:pStyle w:val="GeenAfstand0"/>
              <w:framePr w:wrap="auto"/>
            </w:pPr>
            <w:r>
              <w:t>Ziekenhuis</w:t>
            </w:r>
          </w:p>
          <w:p w14:paraId="390DFAF6" w14:textId="77777777" w:rsidR="004A391F" w:rsidRDefault="004A391F" w:rsidP="004A391F">
            <w:pPr>
              <w:pStyle w:val="GeenAfstand0"/>
              <w:framePr w:wrap="auto"/>
            </w:pPr>
          </w:p>
          <w:p w14:paraId="02327869" w14:textId="77777777" w:rsidR="00015A7D" w:rsidRDefault="00015A7D" w:rsidP="004A391F">
            <w:pPr>
              <w:pStyle w:val="GeenAfstand0"/>
              <w:framePr w:wrap="auto"/>
            </w:pPr>
          </w:p>
          <w:p w14:paraId="31BAE9F9" w14:textId="77777777" w:rsidR="00015A7D" w:rsidRDefault="00015A7D" w:rsidP="004A391F">
            <w:pPr>
              <w:pStyle w:val="GeenAfstand0"/>
              <w:framePr w:wrap="auto"/>
            </w:pPr>
          </w:p>
          <w:p w14:paraId="5A400616" w14:textId="2551636E" w:rsidR="00015A7D" w:rsidRPr="00B15E76" w:rsidRDefault="005D5C85" w:rsidP="004A391F">
            <w:pPr>
              <w:pStyle w:val="GeenAfstand0"/>
              <w:framePr w:wrap="auto"/>
            </w:pPr>
            <w:hyperlink r:id="rId20" w:history="1">
              <w:r w:rsidRPr="00B45DCD">
                <w:rPr>
                  <w:rStyle w:val="Hyperlink"/>
                </w:rPr>
                <w:t>gwargers</w:t>
              </w:r>
              <w:r w:rsidRPr="00B45DCD">
                <w:rPr>
                  <w:rStyle w:val="Hyperlink"/>
                  <w:lang w:val="en-US"/>
                </w:rPr>
                <w:t>@rocvantwente.nl</w:t>
              </w:r>
            </w:hyperlink>
          </w:p>
        </w:tc>
        <w:tc>
          <w:tcPr>
            <w:tcW w:w="3686" w:type="dxa"/>
            <w:tcBorders>
              <w:top w:val="single" w:sz="6" w:space="0" w:color="auto"/>
              <w:left w:val="single" w:sz="6" w:space="0" w:color="auto"/>
              <w:bottom w:val="single" w:sz="6" w:space="0" w:color="auto"/>
              <w:right w:val="single" w:sz="6" w:space="0" w:color="auto"/>
            </w:tcBorders>
          </w:tcPr>
          <w:p w14:paraId="65366A62" w14:textId="77777777" w:rsidR="004F54A8" w:rsidRPr="00B15E76" w:rsidRDefault="100A3BC5" w:rsidP="00A31FF1">
            <w:r>
              <w:t>Voor akkoord:</w:t>
            </w:r>
          </w:p>
          <w:p w14:paraId="739C1D1F" w14:textId="77777777" w:rsidR="004F54A8" w:rsidRPr="00B15E76" w:rsidRDefault="004F54A8" w:rsidP="00A31FF1"/>
          <w:p w14:paraId="47162134" w14:textId="77777777" w:rsidR="004F54A8" w:rsidRPr="00B15E76" w:rsidRDefault="100A3BC5" w:rsidP="00A31FF1">
            <w:r>
              <w:t>Datum:</w:t>
            </w:r>
          </w:p>
        </w:tc>
      </w:tr>
      <w:tr w:rsidR="004F54A8" w:rsidRPr="003F1049" w14:paraId="12050359" w14:textId="77777777" w:rsidTr="100A3BC5">
        <w:tc>
          <w:tcPr>
            <w:tcW w:w="2268" w:type="dxa"/>
            <w:tcBorders>
              <w:top w:val="single" w:sz="6" w:space="0" w:color="auto"/>
              <w:left w:val="single" w:sz="6" w:space="0" w:color="auto"/>
              <w:bottom w:val="single" w:sz="6" w:space="0" w:color="auto"/>
              <w:right w:val="single" w:sz="6" w:space="0" w:color="auto"/>
            </w:tcBorders>
          </w:tcPr>
          <w:p w14:paraId="45AC6C67" w14:textId="77777777" w:rsidR="004F54A8" w:rsidRDefault="100A3BC5" w:rsidP="00A31FF1">
            <w:r>
              <w:t xml:space="preserve">Naam projectleider </w:t>
            </w:r>
          </w:p>
          <w:p w14:paraId="02C77BD2" w14:textId="77777777" w:rsidR="004F54A8" w:rsidRDefault="004F54A8" w:rsidP="00A31FF1"/>
          <w:p w14:paraId="39E5D6F2" w14:textId="77777777" w:rsidR="004F54A8" w:rsidRPr="003B5FFD" w:rsidRDefault="100A3BC5" w:rsidP="00A31FF1">
            <w:r>
              <w:t>Contactgegevens</w:t>
            </w:r>
          </w:p>
        </w:tc>
        <w:tc>
          <w:tcPr>
            <w:tcW w:w="7230" w:type="dxa"/>
            <w:gridSpan w:val="2"/>
            <w:tcBorders>
              <w:top w:val="single" w:sz="6" w:space="0" w:color="auto"/>
              <w:left w:val="single" w:sz="6" w:space="0" w:color="auto"/>
              <w:bottom w:val="single" w:sz="6" w:space="0" w:color="auto"/>
              <w:right w:val="single" w:sz="6" w:space="0" w:color="auto"/>
            </w:tcBorders>
          </w:tcPr>
          <w:p w14:paraId="6978FC08" w14:textId="4D6DC764" w:rsidR="004F54A8" w:rsidRPr="00CE5D18" w:rsidRDefault="00015A7D" w:rsidP="00A31FF1">
            <w:pPr>
              <w:rPr>
                <w:lang w:val="en-US"/>
              </w:rPr>
            </w:pPr>
            <w:r>
              <w:rPr>
                <w:lang w:val="en-US"/>
              </w:rPr>
              <w:t>Dario Douma</w:t>
            </w:r>
          </w:p>
          <w:p w14:paraId="79E5ABAC" w14:textId="77777777" w:rsidR="002B7F73" w:rsidRPr="00CE5D18" w:rsidRDefault="002B7F73" w:rsidP="00A31FF1">
            <w:pPr>
              <w:rPr>
                <w:lang w:val="en-US"/>
              </w:rPr>
            </w:pPr>
          </w:p>
          <w:p w14:paraId="4173C979" w14:textId="04521CF7" w:rsidR="002B7F73" w:rsidRPr="00CE5D18" w:rsidRDefault="00015A7D" w:rsidP="00A31FF1">
            <w:pPr>
              <w:rPr>
                <w:lang w:val="en-US"/>
              </w:rPr>
            </w:pPr>
            <w:hyperlink r:id="rId21" w:history="1">
              <w:r w:rsidRPr="00B45DCD">
                <w:rPr>
                  <w:rStyle w:val="Hyperlink"/>
                  <w:lang w:val="en-US"/>
                </w:rPr>
                <w:t>0311264@s</w:t>
              </w:r>
              <w:r w:rsidRPr="00B45DCD">
                <w:rPr>
                  <w:rStyle w:val="Hyperlink"/>
                  <w:lang w:val="en-US"/>
                </w:rPr>
                <w:t>t</w:t>
              </w:r>
              <w:r w:rsidRPr="00B45DCD">
                <w:rPr>
                  <w:rStyle w:val="Hyperlink"/>
                  <w:lang w:val="en-US"/>
                </w:rPr>
                <w:t>udent.rocvantwente.nl</w:t>
              </w:r>
            </w:hyperlink>
            <w:r w:rsidR="002B7F73" w:rsidRPr="00CE5D18">
              <w:rPr>
                <w:lang w:val="en-US"/>
              </w:rPr>
              <w:t xml:space="preserve"> </w:t>
            </w:r>
          </w:p>
        </w:tc>
      </w:tr>
    </w:tbl>
    <w:p w14:paraId="5A98A3CA" w14:textId="77777777" w:rsidR="00C33A2D" w:rsidRPr="00C33A2D" w:rsidRDefault="00C33A2D" w:rsidP="00C33A2D"/>
    <w:p w14:paraId="2CD064AF" w14:textId="77777777" w:rsidR="00C33A2D" w:rsidRDefault="00C33A2D" w:rsidP="00C33A2D"/>
    <w:p w14:paraId="51B3616B" w14:textId="77777777" w:rsidR="00C33A2D" w:rsidRPr="00C33A2D" w:rsidRDefault="00C33A2D" w:rsidP="00C33A2D"/>
    <w:p w14:paraId="69AD2986" w14:textId="77777777" w:rsidR="005250D4" w:rsidRDefault="005250D4" w:rsidP="00453F7F"/>
    <w:p w14:paraId="25F4353F" w14:textId="1B1085BD" w:rsidR="00453F7F" w:rsidRPr="00453F7F" w:rsidRDefault="00453F7F" w:rsidP="00167E43">
      <w:pPr>
        <w:spacing w:after="200" w:line="276" w:lineRule="auto"/>
      </w:pPr>
      <w:bookmarkStart w:id="26" w:name="_Bijlage_I"/>
      <w:bookmarkEnd w:id="26"/>
    </w:p>
    <w:sectPr w:rsidR="00453F7F" w:rsidRPr="00453F7F" w:rsidSect="005E06C0">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5B341" w14:textId="77777777" w:rsidR="001E530C" w:rsidRDefault="001E530C">
      <w:pPr>
        <w:spacing w:after="0" w:line="240" w:lineRule="auto"/>
      </w:pPr>
      <w:r>
        <w:separator/>
      </w:r>
    </w:p>
  </w:endnote>
  <w:endnote w:type="continuationSeparator" w:id="0">
    <w:p w14:paraId="56F0D4F4" w14:textId="77777777" w:rsidR="001E530C" w:rsidRDefault="001E5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85FDB" w14:textId="77777777" w:rsidR="00D235C1" w:rsidRDefault="00D235C1"/>
  <w:p w14:paraId="25824999" w14:textId="77777777" w:rsidR="00D235C1" w:rsidRDefault="00D235C1">
    <w:pPr>
      <w:pStyle w:val="Voetteksteven"/>
    </w:pPr>
    <w:r>
      <w:t xml:space="preserve">Pagina </w:t>
    </w:r>
    <w:r w:rsidRPr="100A3BC5">
      <w:rPr>
        <w:noProof/>
        <w:sz w:val="24"/>
        <w:szCs w:val="24"/>
      </w:rPr>
      <w:fldChar w:fldCharType="begin"/>
    </w:r>
    <w:r w:rsidRPr="100A3BC5">
      <w:rPr>
        <w:noProof/>
        <w:sz w:val="24"/>
        <w:szCs w:val="24"/>
      </w:rPr>
      <w:instrText>PAGE   \* MERGEFORMAT</w:instrText>
    </w:r>
    <w:r w:rsidRPr="100A3BC5">
      <w:rPr>
        <w:noProof/>
        <w:sz w:val="24"/>
        <w:szCs w:val="24"/>
      </w:rPr>
      <w:fldChar w:fldCharType="separate"/>
    </w:r>
    <w:r w:rsidRPr="100A3BC5">
      <w:rPr>
        <w:noProof/>
        <w:sz w:val="24"/>
        <w:szCs w:val="24"/>
      </w:rPr>
      <w:t>2</w:t>
    </w:r>
    <w:r w:rsidRPr="100A3BC5">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42F03" w14:textId="2C343817" w:rsidR="00D235C1" w:rsidRDefault="00D235C1"/>
  <w:p w14:paraId="55CC60FA" w14:textId="6C95FE10" w:rsidR="00D235C1" w:rsidRDefault="00D235C1">
    <w:pPr>
      <w:pStyle w:val="Voettekstoneven"/>
    </w:pPr>
    <w:r>
      <w:t xml:space="preserve"> Pagina </w:t>
    </w:r>
    <w:r w:rsidRPr="100A3BC5">
      <w:rPr>
        <w:noProof/>
        <w:sz w:val="24"/>
        <w:szCs w:val="24"/>
      </w:rPr>
      <w:fldChar w:fldCharType="begin"/>
    </w:r>
    <w:r w:rsidRPr="100A3BC5">
      <w:rPr>
        <w:noProof/>
        <w:sz w:val="24"/>
        <w:szCs w:val="24"/>
      </w:rPr>
      <w:instrText>PAGE   \* MERGEFORMAT</w:instrText>
    </w:r>
    <w:r w:rsidRPr="100A3BC5">
      <w:rPr>
        <w:noProof/>
        <w:sz w:val="24"/>
        <w:szCs w:val="24"/>
      </w:rPr>
      <w:fldChar w:fldCharType="separate"/>
    </w:r>
    <w:r>
      <w:rPr>
        <w:noProof/>
        <w:sz w:val="24"/>
        <w:szCs w:val="24"/>
      </w:rPr>
      <w:t>2</w:t>
    </w:r>
    <w:r w:rsidRPr="100A3BC5">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D38B6" w14:textId="77777777" w:rsidR="001E530C" w:rsidRDefault="001E530C">
      <w:pPr>
        <w:spacing w:after="0" w:line="240" w:lineRule="auto"/>
      </w:pPr>
      <w:r>
        <w:separator/>
      </w:r>
    </w:p>
  </w:footnote>
  <w:footnote w:type="continuationSeparator" w:id="0">
    <w:p w14:paraId="2AF1B311" w14:textId="77777777" w:rsidR="001E530C" w:rsidRDefault="001E53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27D8E" w14:textId="4994AA60" w:rsidR="00D235C1" w:rsidRDefault="00D235C1">
    <w:pPr>
      <w:pStyle w:val="Kopteksteven"/>
    </w:pPr>
    <w:sdt>
      <w:sdtPr>
        <w:alias w:val="Titel"/>
        <w:id w:val="1370796616"/>
        <w:dataBinding w:prefixMappings="xmlns:ns0='http://schemas.openxmlformats.org/package/2006/metadata/core-properties' xmlns:ns1='http://purl.org/dc/elements/1.1/'" w:xpath="/ns0:coreProperties[1]/ns1:title[1]" w:storeItemID="{6C3C8BC8-F283-45AE-878A-BAB7291924A1}"/>
        <w:text/>
      </w:sdtPr>
      <w:sdtContent>
        <w:r>
          <w:t>COVID-19 Stats app</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C59E0" w14:textId="5E35ECDF" w:rsidR="00D235C1" w:rsidRDefault="00D235C1">
    <w:pPr>
      <w:pStyle w:val="Koptekstoneven"/>
    </w:pPr>
    <w:sdt>
      <w:sdtPr>
        <w:alias w:val="Titel"/>
        <w:id w:val="-923414949"/>
        <w:dataBinding w:prefixMappings="xmlns:ns0='http://schemas.openxmlformats.org/package/2006/metadata/core-properties' xmlns:ns1='http://purl.org/dc/elements/1.1/'" w:xpath="/ns0:coreProperties[1]/ns1:title[1]" w:storeItemID="{6C3C8BC8-F283-45AE-878A-BAB7291924A1}"/>
        <w:text/>
      </w:sdtPr>
      <w:sdtContent>
        <w:r>
          <w:t>COVID-19 Stats app</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A5F36" w14:textId="77777777" w:rsidR="00D235C1" w:rsidRDefault="00D235C1" w:rsidP="008C1C0E">
    <w:pPr>
      <w:pStyle w:val="Koptekstoneven"/>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jstopsomteken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jstopsomteken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jstopsomteken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jstopsomteken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86826E5"/>
    <w:multiLevelType w:val="hybridMultilevel"/>
    <w:tmpl w:val="53AC41B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6" w15:restartNumberingAfterBreak="0">
    <w:nsid w:val="2AB17A9B"/>
    <w:multiLevelType w:val="multilevel"/>
    <w:tmpl w:val="0409001D"/>
    <w:styleLink w:val="Mediaanlijststij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B9237DB"/>
    <w:multiLevelType w:val="hybridMultilevel"/>
    <w:tmpl w:val="1A34C3C6"/>
    <w:lvl w:ilvl="0" w:tplc="4AA899A6">
      <w:start w:val="2"/>
      <w:numFmt w:val="bullet"/>
      <w:lvlText w:val="-"/>
      <w:lvlJc w:val="left"/>
      <w:pPr>
        <w:ind w:left="420" w:hanging="360"/>
      </w:pPr>
      <w:rPr>
        <w:rFonts w:ascii="Century Gothic" w:eastAsiaTheme="minorEastAsia" w:hAnsi="Century Gothic" w:cstheme="minorBidi" w:hint="default"/>
      </w:rPr>
    </w:lvl>
    <w:lvl w:ilvl="1" w:tplc="04130003">
      <w:start w:val="1"/>
      <w:numFmt w:val="bullet"/>
      <w:lvlText w:val="o"/>
      <w:lvlJc w:val="left"/>
      <w:pPr>
        <w:ind w:left="1140" w:hanging="360"/>
      </w:pPr>
      <w:rPr>
        <w:rFonts w:ascii="Courier New" w:hAnsi="Courier New" w:cs="Courier New" w:hint="default"/>
      </w:rPr>
    </w:lvl>
    <w:lvl w:ilvl="2" w:tplc="04130005">
      <w:start w:val="1"/>
      <w:numFmt w:val="bullet"/>
      <w:lvlText w:val=""/>
      <w:lvlJc w:val="left"/>
      <w:pPr>
        <w:ind w:left="1860" w:hanging="360"/>
      </w:pPr>
      <w:rPr>
        <w:rFonts w:ascii="Wingdings" w:hAnsi="Wingdings" w:hint="default"/>
      </w:rPr>
    </w:lvl>
    <w:lvl w:ilvl="3" w:tplc="04130001">
      <w:start w:val="1"/>
      <w:numFmt w:val="bullet"/>
      <w:lvlText w:val=""/>
      <w:lvlJc w:val="left"/>
      <w:pPr>
        <w:ind w:left="2580" w:hanging="360"/>
      </w:pPr>
      <w:rPr>
        <w:rFonts w:ascii="Symbol" w:hAnsi="Symbol" w:hint="default"/>
      </w:rPr>
    </w:lvl>
    <w:lvl w:ilvl="4" w:tplc="04130003">
      <w:start w:val="1"/>
      <w:numFmt w:val="bullet"/>
      <w:lvlText w:val="o"/>
      <w:lvlJc w:val="left"/>
      <w:pPr>
        <w:ind w:left="3300" w:hanging="360"/>
      </w:pPr>
      <w:rPr>
        <w:rFonts w:ascii="Courier New" w:hAnsi="Courier New" w:cs="Courier New" w:hint="default"/>
      </w:rPr>
    </w:lvl>
    <w:lvl w:ilvl="5" w:tplc="04130005">
      <w:start w:val="1"/>
      <w:numFmt w:val="bullet"/>
      <w:lvlText w:val=""/>
      <w:lvlJc w:val="left"/>
      <w:pPr>
        <w:ind w:left="4020" w:hanging="360"/>
      </w:pPr>
      <w:rPr>
        <w:rFonts w:ascii="Wingdings" w:hAnsi="Wingdings" w:hint="default"/>
      </w:rPr>
    </w:lvl>
    <w:lvl w:ilvl="6" w:tplc="04130001">
      <w:start w:val="1"/>
      <w:numFmt w:val="bullet"/>
      <w:lvlText w:val=""/>
      <w:lvlJc w:val="left"/>
      <w:pPr>
        <w:ind w:left="4740" w:hanging="360"/>
      </w:pPr>
      <w:rPr>
        <w:rFonts w:ascii="Symbol" w:hAnsi="Symbol" w:hint="default"/>
      </w:rPr>
    </w:lvl>
    <w:lvl w:ilvl="7" w:tplc="04130003">
      <w:start w:val="1"/>
      <w:numFmt w:val="bullet"/>
      <w:lvlText w:val="o"/>
      <w:lvlJc w:val="left"/>
      <w:pPr>
        <w:ind w:left="5460" w:hanging="360"/>
      </w:pPr>
      <w:rPr>
        <w:rFonts w:ascii="Courier New" w:hAnsi="Courier New" w:cs="Courier New" w:hint="default"/>
      </w:rPr>
    </w:lvl>
    <w:lvl w:ilvl="8" w:tplc="04130005">
      <w:start w:val="1"/>
      <w:numFmt w:val="bullet"/>
      <w:lvlText w:val=""/>
      <w:lvlJc w:val="left"/>
      <w:pPr>
        <w:ind w:left="6180" w:hanging="360"/>
      </w:pPr>
      <w:rPr>
        <w:rFonts w:ascii="Wingdings" w:hAnsi="Wingdings" w:hint="default"/>
      </w:rPr>
    </w:lvl>
  </w:abstractNum>
  <w:abstractNum w:abstractNumId="8" w15:restartNumberingAfterBreak="0">
    <w:nsid w:val="2C880799"/>
    <w:multiLevelType w:val="hybridMultilevel"/>
    <w:tmpl w:val="B7F49C8A"/>
    <w:lvl w:ilvl="0" w:tplc="557000B0">
      <w:start w:val="1"/>
      <w:numFmt w:val="bullet"/>
      <w:pStyle w:val="Lijstopsomteken"/>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8"/>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8"/>
  </w:num>
  <w:num w:numId="13">
    <w:abstractNumId w:val="3"/>
  </w:num>
  <w:num w:numId="14">
    <w:abstractNumId w:val="2"/>
  </w:num>
  <w:num w:numId="15">
    <w:abstractNumId w:val="1"/>
  </w:num>
  <w:num w:numId="16">
    <w:abstractNumId w:val="0"/>
  </w:num>
  <w:num w:numId="17">
    <w:abstractNumId w:val="6"/>
  </w:num>
  <w:num w:numId="18">
    <w:abstractNumId w:val="8"/>
  </w:num>
  <w:num w:numId="19">
    <w:abstractNumId w:val="3"/>
  </w:num>
  <w:num w:numId="20">
    <w:abstractNumId w:val="2"/>
  </w:num>
  <w:num w:numId="21">
    <w:abstractNumId w:val="1"/>
  </w:num>
  <w:num w:numId="22">
    <w:abstractNumId w:val="0"/>
  </w:num>
  <w:num w:numId="23">
    <w:abstractNumId w:val="6"/>
  </w:num>
  <w:num w:numId="24">
    <w:abstractNumId w:val="7"/>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attachedTemplate r:id="rId1"/>
  <w:defaultTabStop w:val="720"/>
  <w:hyphenationZone w:val="425"/>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391"/>
    <w:rsid w:val="00015A7D"/>
    <w:rsid w:val="00054377"/>
    <w:rsid w:val="000617D4"/>
    <w:rsid w:val="00074005"/>
    <w:rsid w:val="00074F8C"/>
    <w:rsid w:val="00090937"/>
    <w:rsid w:val="000918AE"/>
    <w:rsid w:val="000B711B"/>
    <w:rsid w:val="000C689A"/>
    <w:rsid w:val="000C76B3"/>
    <w:rsid w:val="000E4820"/>
    <w:rsid w:val="000E4F89"/>
    <w:rsid w:val="001076BD"/>
    <w:rsid w:val="001153D5"/>
    <w:rsid w:val="00140898"/>
    <w:rsid w:val="00160732"/>
    <w:rsid w:val="00167E43"/>
    <w:rsid w:val="001A1504"/>
    <w:rsid w:val="001E530C"/>
    <w:rsid w:val="001E5AD4"/>
    <w:rsid w:val="00256B76"/>
    <w:rsid w:val="002A37BD"/>
    <w:rsid w:val="002B7F73"/>
    <w:rsid w:val="00311EE3"/>
    <w:rsid w:val="003347BD"/>
    <w:rsid w:val="00356B8E"/>
    <w:rsid w:val="00384927"/>
    <w:rsid w:val="00386338"/>
    <w:rsid w:val="003A7CA9"/>
    <w:rsid w:val="003D6FDB"/>
    <w:rsid w:val="003F1049"/>
    <w:rsid w:val="00431F60"/>
    <w:rsid w:val="00453F7F"/>
    <w:rsid w:val="00463628"/>
    <w:rsid w:val="00465805"/>
    <w:rsid w:val="004A391F"/>
    <w:rsid w:val="004A7B80"/>
    <w:rsid w:val="004A7D9F"/>
    <w:rsid w:val="004F54A8"/>
    <w:rsid w:val="00513850"/>
    <w:rsid w:val="005235F9"/>
    <w:rsid w:val="005250D4"/>
    <w:rsid w:val="005278D6"/>
    <w:rsid w:val="005377D0"/>
    <w:rsid w:val="005532F9"/>
    <w:rsid w:val="00557227"/>
    <w:rsid w:val="00557F8B"/>
    <w:rsid w:val="005819F3"/>
    <w:rsid w:val="005C7522"/>
    <w:rsid w:val="005D5C85"/>
    <w:rsid w:val="005E06C0"/>
    <w:rsid w:val="00601D18"/>
    <w:rsid w:val="00607BA7"/>
    <w:rsid w:val="0061086F"/>
    <w:rsid w:val="0063044B"/>
    <w:rsid w:val="00683E5E"/>
    <w:rsid w:val="00690B70"/>
    <w:rsid w:val="006A3CEA"/>
    <w:rsid w:val="006B4912"/>
    <w:rsid w:val="006F4AF8"/>
    <w:rsid w:val="00781234"/>
    <w:rsid w:val="007951E4"/>
    <w:rsid w:val="007A406F"/>
    <w:rsid w:val="007A64A9"/>
    <w:rsid w:val="007C31D6"/>
    <w:rsid w:val="007C6DC5"/>
    <w:rsid w:val="007E4D13"/>
    <w:rsid w:val="008009BA"/>
    <w:rsid w:val="008068E1"/>
    <w:rsid w:val="0081704A"/>
    <w:rsid w:val="0082264C"/>
    <w:rsid w:val="00824F91"/>
    <w:rsid w:val="0086459D"/>
    <w:rsid w:val="00883830"/>
    <w:rsid w:val="00893EE1"/>
    <w:rsid w:val="008C1C0E"/>
    <w:rsid w:val="008F4B06"/>
    <w:rsid w:val="00935B3D"/>
    <w:rsid w:val="00997122"/>
    <w:rsid w:val="00A31FF1"/>
    <w:rsid w:val="00A34B06"/>
    <w:rsid w:val="00A42571"/>
    <w:rsid w:val="00A42606"/>
    <w:rsid w:val="00A715A4"/>
    <w:rsid w:val="00A725B7"/>
    <w:rsid w:val="00AA3AF7"/>
    <w:rsid w:val="00AC702E"/>
    <w:rsid w:val="00AD1A7C"/>
    <w:rsid w:val="00AE4142"/>
    <w:rsid w:val="00AE58F6"/>
    <w:rsid w:val="00AF1776"/>
    <w:rsid w:val="00B42513"/>
    <w:rsid w:val="00B65391"/>
    <w:rsid w:val="00BA1BE9"/>
    <w:rsid w:val="00BB5EA6"/>
    <w:rsid w:val="00BC3FAA"/>
    <w:rsid w:val="00BD5398"/>
    <w:rsid w:val="00BE50F6"/>
    <w:rsid w:val="00BF17DE"/>
    <w:rsid w:val="00BF62C8"/>
    <w:rsid w:val="00C33A2D"/>
    <w:rsid w:val="00C37023"/>
    <w:rsid w:val="00C44F14"/>
    <w:rsid w:val="00C62310"/>
    <w:rsid w:val="00C74C9F"/>
    <w:rsid w:val="00CD1E5D"/>
    <w:rsid w:val="00CE5D18"/>
    <w:rsid w:val="00CF0C91"/>
    <w:rsid w:val="00CF5169"/>
    <w:rsid w:val="00D235C1"/>
    <w:rsid w:val="00D34274"/>
    <w:rsid w:val="00D83353"/>
    <w:rsid w:val="00E06A21"/>
    <w:rsid w:val="00E13312"/>
    <w:rsid w:val="00E20C98"/>
    <w:rsid w:val="00ED1430"/>
    <w:rsid w:val="00F10217"/>
    <w:rsid w:val="00F30DC2"/>
    <w:rsid w:val="00F629F6"/>
    <w:rsid w:val="00F77354"/>
    <w:rsid w:val="00FB7B1F"/>
    <w:rsid w:val="00FF150B"/>
    <w:rsid w:val="0BECC2FF"/>
    <w:rsid w:val="100A3BC5"/>
    <w:rsid w:val="53A540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95A25"/>
  <w15:docId w15:val="{AAF7A10A-D6EA-4189-BAB3-158C3B36D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w:b/>
        <w:i/>
        <w:color w:val="002060"/>
        <w:kern w:val="24"/>
        <w:sz w:val="22"/>
        <w:lang w:val="nl-NL" w:eastAsia="nl-NL" w:bidi="ar-SA"/>
        <w14:ligatures w14:val="standardContextual"/>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4A391F"/>
    <w:pPr>
      <w:spacing w:after="180" w:line="264" w:lineRule="auto"/>
    </w:pPr>
    <w:rPr>
      <w:b w:val="0"/>
      <w:i w:val="0"/>
    </w:rPr>
  </w:style>
  <w:style w:type="paragraph" w:styleId="Kop1">
    <w:name w:val="heading 1"/>
    <w:basedOn w:val="Standaard"/>
    <w:next w:val="Standaard"/>
    <w:link w:val="Kop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Kop2">
    <w:name w:val="heading 2"/>
    <w:basedOn w:val="Standaard"/>
    <w:next w:val="Standaard"/>
    <w:link w:val="Kop2Char"/>
    <w:uiPriority w:val="9"/>
    <w:unhideWhenUsed/>
    <w:qFormat/>
    <w:rsid w:val="00A42571"/>
    <w:pPr>
      <w:spacing w:before="240" w:after="120" w:line="480" w:lineRule="auto"/>
      <w:outlineLvl w:val="1"/>
    </w:pPr>
    <w:rPr>
      <w:i/>
      <w:color w:val="auto"/>
      <w:sz w:val="26"/>
      <w:szCs w:val="28"/>
    </w:rPr>
  </w:style>
  <w:style w:type="paragraph" w:styleId="Kop3">
    <w:name w:val="heading 3"/>
    <w:basedOn w:val="Standaard"/>
    <w:next w:val="Standaard"/>
    <w:link w:val="Kop3Char"/>
    <w:uiPriority w:val="9"/>
    <w:unhideWhenUsed/>
    <w:qFormat/>
    <w:pPr>
      <w:spacing w:before="240" w:after="60"/>
      <w:outlineLvl w:val="2"/>
    </w:pPr>
    <w:rPr>
      <w:b/>
      <w:color w:val="000000" w:themeColor="text1"/>
      <w:spacing w:val="10"/>
      <w:szCs w:val="24"/>
    </w:rPr>
  </w:style>
  <w:style w:type="paragraph" w:styleId="Kop4">
    <w:name w:val="heading 4"/>
    <w:basedOn w:val="Standaard"/>
    <w:next w:val="Standaard"/>
    <w:link w:val="Kop4Char"/>
    <w:uiPriority w:val="9"/>
    <w:semiHidden/>
    <w:unhideWhenUsed/>
    <w:qFormat/>
    <w:pPr>
      <w:spacing w:before="240" w:after="0"/>
      <w:outlineLvl w:val="3"/>
    </w:pPr>
    <w:rPr>
      <w:caps/>
      <w:spacing w:val="14"/>
      <w:szCs w:val="22"/>
    </w:rPr>
  </w:style>
  <w:style w:type="paragraph" w:styleId="Kop5">
    <w:name w:val="heading 5"/>
    <w:basedOn w:val="Standaard"/>
    <w:next w:val="Standaard"/>
    <w:link w:val="Kop5Char"/>
    <w:uiPriority w:val="9"/>
    <w:semiHidden/>
    <w:unhideWhenUsed/>
    <w:qFormat/>
    <w:pPr>
      <w:spacing w:before="200" w:after="0"/>
      <w:outlineLvl w:val="4"/>
    </w:pPr>
    <w:rPr>
      <w:b/>
      <w:color w:val="775F55" w:themeColor="text2"/>
      <w:spacing w:val="10"/>
      <w:szCs w:val="26"/>
    </w:rPr>
  </w:style>
  <w:style w:type="paragraph" w:styleId="Kop6">
    <w:name w:val="heading 6"/>
    <w:basedOn w:val="Standaard"/>
    <w:next w:val="Standaard"/>
    <w:link w:val="Kop6Char"/>
    <w:uiPriority w:val="9"/>
    <w:semiHidden/>
    <w:unhideWhenUsed/>
    <w:qFormat/>
    <w:pPr>
      <w:spacing w:after="0"/>
      <w:outlineLvl w:val="5"/>
    </w:pPr>
    <w:rPr>
      <w:b/>
      <w:color w:val="DD8047" w:themeColor="accent2"/>
      <w:spacing w:val="10"/>
    </w:rPr>
  </w:style>
  <w:style w:type="paragraph" w:styleId="Kop7">
    <w:name w:val="heading 7"/>
    <w:basedOn w:val="Standaard"/>
    <w:next w:val="Standaard"/>
    <w:link w:val="Kop7Char"/>
    <w:uiPriority w:val="9"/>
    <w:semiHidden/>
    <w:unhideWhenUsed/>
    <w:qFormat/>
    <w:pPr>
      <w:spacing w:after="0"/>
      <w:outlineLvl w:val="6"/>
    </w:pPr>
    <w:rPr>
      <w:smallCaps/>
      <w:color w:val="000000" w:themeColor="text1"/>
      <w:spacing w:val="10"/>
    </w:rPr>
  </w:style>
  <w:style w:type="paragraph" w:styleId="Kop8">
    <w:name w:val="heading 8"/>
    <w:basedOn w:val="Standaard"/>
    <w:next w:val="Standaard"/>
    <w:link w:val="Kop8Char"/>
    <w:uiPriority w:val="9"/>
    <w:semiHidden/>
    <w:unhideWhenUsed/>
    <w:qFormat/>
    <w:pPr>
      <w:spacing w:after="0"/>
      <w:outlineLvl w:val="7"/>
    </w:pPr>
    <w:rPr>
      <w:b/>
      <w:i/>
      <w:color w:val="94B6D2" w:themeColor="accent1"/>
      <w:spacing w:val="10"/>
      <w:sz w:val="24"/>
    </w:rPr>
  </w:style>
  <w:style w:type="paragraph" w:styleId="Kop9">
    <w:name w:val="heading 9"/>
    <w:basedOn w:val="Standaard"/>
    <w:next w:val="Standaard"/>
    <w:link w:val="Kop9Char"/>
    <w:uiPriority w:val="9"/>
    <w:semiHidden/>
    <w:unhideWhenUsed/>
    <w:qFormat/>
    <w:pPr>
      <w:spacing w:after="0"/>
      <w:outlineLvl w:val="8"/>
    </w:pPr>
    <w:rPr>
      <w:b/>
      <w:caps/>
      <w:color w:val="A5AB81" w:themeColor="accent3"/>
      <w:spacing w:val="40"/>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caps/>
      <w:color w:val="775F55" w:themeColor="text2"/>
      <w:sz w:val="32"/>
      <w:szCs w:val="32"/>
    </w:rPr>
  </w:style>
  <w:style w:type="character" w:customStyle="1" w:styleId="Kop2Char">
    <w:name w:val="Kop 2 Char"/>
    <w:basedOn w:val="Standaardalinea-lettertype"/>
    <w:link w:val="Kop2"/>
    <w:uiPriority w:val="9"/>
    <w:rsid w:val="00A42571"/>
    <w:rPr>
      <w:b w:val="0"/>
      <w:color w:val="auto"/>
      <w:sz w:val="26"/>
      <w:szCs w:val="28"/>
    </w:rPr>
  </w:style>
  <w:style w:type="character" w:customStyle="1" w:styleId="Kop3Char">
    <w:name w:val="Kop 3 Char"/>
    <w:basedOn w:val="Standaardalinea-lettertype"/>
    <w:link w:val="Kop3"/>
    <w:uiPriority w:val="9"/>
    <w:rPr>
      <w:rFonts w:cs="Times New Roman"/>
      <w:b w:val="0"/>
      <w:color w:val="000000" w:themeColor="text1"/>
      <w:spacing w:val="10"/>
      <w:sz w:val="23"/>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sz w:val="23"/>
      <w:szCs w:val="2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sz w:val="23"/>
      <w:szCs w:val="20"/>
    </w:rPr>
  </w:style>
  <w:style w:type="paragraph" w:styleId="Duidelijkcitaat">
    <w:name w:val="Intense Quote"/>
    <w:basedOn w:val="Standaard"/>
    <w:link w:val="Duidelijkcitaat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DuidelijkcitaatChar">
    <w:name w:val="Duidelijk citaat Char"/>
    <w:basedOn w:val="Standaardalinea-lettertype"/>
    <w:link w:val="Duidelijkcitaat"/>
    <w:uiPriority w:val="30"/>
    <w:rPr>
      <w:rFonts w:cs="Times New Roman"/>
      <w:b w:val="0"/>
      <w:color w:val="DD8047" w:themeColor="accent2"/>
      <w:sz w:val="23"/>
      <w:szCs w:val="20"/>
      <w:shd w:val="clear" w:color="auto" w:fill="FFFFFF" w:themeFill="background1"/>
    </w:rPr>
  </w:style>
  <w:style w:type="paragraph" w:styleId="Ondertitel">
    <w:name w:val="Subtitle"/>
    <w:basedOn w:val="Standaard"/>
    <w:link w:val="Ondertitel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OndertitelChar">
    <w:name w:val="Ondertitel Char"/>
    <w:basedOn w:val="Standaardalinea-lettertype"/>
    <w:link w:val="Ondertitel"/>
    <w:uiPriority w:val="11"/>
    <w:rPr>
      <w:rFonts w:asciiTheme="majorHAnsi" w:hAnsiTheme="majorHAnsi" w:cs="Times New Roman"/>
      <w:b w:val="0"/>
      <w:caps/>
      <w:color w:val="DD8047" w:themeColor="accent2"/>
      <w:spacing w:val="50"/>
      <w:sz w:val="24"/>
    </w:rPr>
  </w:style>
  <w:style w:type="paragraph" w:styleId="Titel">
    <w:name w:val="Title"/>
    <w:basedOn w:val="Standaard"/>
    <w:link w:val="TitelChar"/>
    <w:uiPriority w:val="10"/>
    <w:qFormat/>
    <w:pPr>
      <w:spacing w:after="0" w:line="240" w:lineRule="auto"/>
    </w:pPr>
    <w:rPr>
      <w:color w:val="775F55" w:themeColor="text2"/>
      <w:sz w:val="72"/>
      <w:szCs w:val="48"/>
    </w:rPr>
  </w:style>
  <w:style w:type="character" w:customStyle="1" w:styleId="TitelChar">
    <w:name w:val="Titel Char"/>
    <w:basedOn w:val="Standaardalinea-lettertype"/>
    <w:link w:val="Titel"/>
    <w:uiPriority w:val="10"/>
    <w:rPr>
      <w:rFonts w:cs="Times New Roman"/>
      <w:color w:val="775F55" w:themeColor="text2"/>
      <w:sz w:val="72"/>
      <w:szCs w:val="4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styleId="Titelvanboek">
    <w:name w:val="Book Title"/>
    <w:basedOn w:val="Standaardalinea-lettertype"/>
    <w:uiPriority w:val="33"/>
    <w:qFormat/>
    <w:rPr>
      <w:rFonts w:asciiTheme="minorHAnsi" w:hAnsiTheme="minorHAnsi" w:cs="Times New Roman"/>
      <w:i w:val="0"/>
      <w:color w:val="775F55" w:themeColor="text2"/>
      <w:sz w:val="23"/>
      <w:szCs w:val="20"/>
    </w:rPr>
  </w:style>
  <w:style w:type="paragraph" w:styleId="Bijschrift">
    <w:name w:val="caption"/>
    <w:basedOn w:val="Standaard"/>
    <w:next w:val="Standaard"/>
    <w:uiPriority w:val="35"/>
    <w:unhideWhenUsed/>
    <w:rPr>
      <w:b/>
      <w:bCs/>
      <w:caps/>
      <w:sz w:val="16"/>
      <w:szCs w:val="18"/>
    </w:rPr>
  </w:style>
  <w:style w:type="character" w:styleId="Nadruk">
    <w:name w:val="Emphasis"/>
    <w:uiPriority w:val="20"/>
    <w:qFormat/>
    <w:rPr>
      <w:rFonts w:asciiTheme="minorHAnsi" w:hAnsiTheme="minorHAnsi"/>
      <w:b w:val="0"/>
      <w:i w:val="0"/>
      <w:color w:val="775F55" w:themeColor="text2"/>
      <w:spacing w:val="10"/>
      <w:sz w:val="23"/>
    </w:rPr>
  </w:style>
  <w:style w:type="character" w:customStyle="1" w:styleId="Kop4Char">
    <w:name w:val="Kop 4 Char"/>
    <w:basedOn w:val="Standaardalinea-lettertype"/>
    <w:link w:val="Kop4"/>
    <w:uiPriority w:val="9"/>
    <w:semiHidden/>
    <w:rPr>
      <w:rFonts w:cs="Times New Roman"/>
      <w:caps/>
      <w:spacing w:val="14"/>
    </w:rPr>
  </w:style>
  <w:style w:type="character" w:customStyle="1" w:styleId="Kop5Char">
    <w:name w:val="Kop 5 Char"/>
    <w:basedOn w:val="Standaardalinea-lettertype"/>
    <w:link w:val="Kop5"/>
    <w:uiPriority w:val="9"/>
    <w:semiHidden/>
    <w:rPr>
      <w:rFonts w:cs="Times New Roman"/>
      <w:b w:val="0"/>
      <w:color w:val="775F55" w:themeColor="text2"/>
      <w:spacing w:val="10"/>
      <w:sz w:val="23"/>
      <w:szCs w:val="26"/>
    </w:rPr>
  </w:style>
  <w:style w:type="character" w:customStyle="1" w:styleId="Kop6Char">
    <w:name w:val="Kop 6 Char"/>
    <w:basedOn w:val="Standaardalinea-lettertype"/>
    <w:link w:val="Kop6"/>
    <w:uiPriority w:val="9"/>
    <w:semiHidden/>
    <w:rPr>
      <w:rFonts w:cs="Times New Roman"/>
      <w:b w:val="0"/>
      <w:color w:val="DD8047" w:themeColor="accent2"/>
      <w:spacing w:val="10"/>
      <w:sz w:val="23"/>
      <w:szCs w:val="20"/>
    </w:rPr>
  </w:style>
  <w:style w:type="character" w:customStyle="1" w:styleId="Kop7Char">
    <w:name w:val="Kop 7 Char"/>
    <w:basedOn w:val="Standaardalinea-lettertype"/>
    <w:link w:val="Kop7"/>
    <w:uiPriority w:val="9"/>
    <w:semiHidden/>
    <w:rPr>
      <w:rFonts w:cs="Times New Roman"/>
      <w:smallCaps/>
      <w:color w:val="000000" w:themeColor="text1"/>
      <w:spacing w:val="10"/>
      <w:sz w:val="23"/>
      <w:szCs w:val="20"/>
    </w:rPr>
  </w:style>
  <w:style w:type="character" w:customStyle="1" w:styleId="Kop8Char">
    <w:name w:val="Kop 8 Char"/>
    <w:basedOn w:val="Standaardalinea-lettertype"/>
    <w:link w:val="Kop8"/>
    <w:uiPriority w:val="9"/>
    <w:semiHidden/>
    <w:rPr>
      <w:rFonts w:cs="Times New Roman"/>
      <w:b w:val="0"/>
      <w:i w:val="0"/>
      <w:color w:val="94B6D2" w:themeColor="accent1"/>
      <w:spacing w:val="10"/>
      <w:sz w:val="24"/>
      <w:szCs w:val="20"/>
    </w:rPr>
  </w:style>
  <w:style w:type="character" w:customStyle="1" w:styleId="Kop9Char">
    <w:name w:val="Kop 9 Char"/>
    <w:basedOn w:val="Standaardalinea-lettertype"/>
    <w:link w:val="Kop9"/>
    <w:uiPriority w:val="9"/>
    <w:semiHidden/>
    <w:rPr>
      <w:rFonts w:cs="Times New Roman"/>
      <w:b w:val="0"/>
      <w:caps/>
      <w:color w:val="A5AB81" w:themeColor="accent3"/>
      <w:spacing w:val="40"/>
      <w:sz w:val="20"/>
      <w:szCs w:val="20"/>
    </w:rPr>
  </w:style>
  <w:style w:type="character" w:styleId="Hyperlink">
    <w:name w:val="Hyperlink"/>
    <w:basedOn w:val="Standaardalinea-lettertype"/>
    <w:uiPriority w:val="99"/>
    <w:unhideWhenUsed/>
    <w:rPr>
      <w:color w:val="F7B615" w:themeColor="hyperlink"/>
      <w:u w:val="single"/>
    </w:rPr>
  </w:style>
  <w:style w:type="character" w:styleId="Intensievebenadrukking">
    <w:name w:val="Intense Emphasis"/>
    <w:basedOn w:val="Standaardalinea-lettertype"/>
    <w:uiPriority w:val="21"/>
    <w:qFormat/>
    <w:rPr>
      <w:rFonts w:asciiTheme="minorHAnsi" w:hAnsiTheme="minorHAnsi"/>
      <w:b w:val="0"/>
      <w:dstrike w:val="0"/>
      <w:color w:val="DD8047" w:themeColor="accent2"/>
      <w:spacing w:val="10"/>
      <w:w w:val="100"/>
      <w:kern w:val="0"/>
      <w:position w:val="0"/>
      <w:sz w:val="23"/>
      <w:vertAlign w:val="baseline"/>
    </w:rPr>
  </w:style>
  <w:style w:type="character" w:styleId="Intensieveverwijzing">
    <w:name w:val="Intense Reference"/>
    <w:basedOn w:val="Standaardalinea-lettertype"/>
    <w:uiPriority w:val="32"/>
    <w:qFormat/>
    <w:rPr>
      <w:rFonts w:asciiTheme="minorHAnsi" w:hAnsiTheme="minorHAnsi"/>
      <w:b w:val="0"/>
      <w:caps/>
      <w:color w:val="94B6D2" w:themeColor="accent1"/>
      <w:spacing w:val="10"/>
      <w:w w:val="100"/>
      <w:position w:val="0"/>
      <w:sz w:val="20"/>
      <w:szCs w:val="18"/>
      <w:u w:val="single" w:color="94B6D2" w:themeColor="accent1"/>
      <w:bdr w:val="none" w:sz="0" w:space="0" w:color="auto"/>
    </w:rPr>
  </w:style>
  <w:style w:type="paragraph" w:styleId="Lijst">
    <w:name w:val="List"/>
    <w:basedOn w:val="Standaard"/>
    <w:uiPriority w:val="99"/>
    <w:semiHidden/>
    <w:unhideWhenUsed/>
    <w:pPr>
      <w:ind w:left="360" w:hanging="360"/>
    </w:pPr>
  </w:style>
  <w:style w:type="paragraph" w:styleId="Lijst2">
    <w:name w:val="List 2"/>
    <w:basedOn w:val="Standaard"/>
    <w:uiPriority w:val="99"/>
    <w:semiHidden/>
    <w:unhideWhenUsed/>
    <w:pPr>
      <w:ind w:left="720" w:hanging="360"/>
    </w:pPr>
  </w:style>
  <w:style w:type="paragraph" w:styleId="Lijstopsomteken">
    <w:name w:val="List Bullet"/>
    <w:basedOn w:val="Standaard"/>
    <w:uiPriority w:val="36"/>
    <w:unhideWhenUsed/>
    <w:qFormat/>
    <w:pPr>
      <w:numPr>
        <w:numId w:val="18"/>
      </w:numPr>
    </w:pPr>
    <w:rPr>
      <w:sz w:val="24"/>
    </w:rPr>
  </w:style>
  <w:style w:type="paragraph" w:styleId="Lijstopsomteken2">
    <w:name w:val="List Bullet 2"/>
    <w:basedOn w:val="Standaard"/>
    <w:uiPriority w:val="36"/>
    <w:unhideWhenUsed/>
    <w:qFormat/>
    <w:pPr>
      <w:numPr>
        <w:numId w:val="19"/>
      </w:numPr>
    </w:pPr>
    <w:rPr>
      <w:color w:val="94B6D2" w:themeColor="accent1"/>
    </w:rPr>
  </w:style>
  <w:style w:type="paragraph" w:styleId="Lijstopsomteken3">
    <w:name w:val="List Bullet 3"/>
    <w:basedOn w:val="Standaard"/>
    <w:uiPriority w:val="36"/>
    <w:unhideWhenUsed/>
    <w:qFormat/>
    <w:pPr>
      <w:numPr>
        <w:numId w:val="20"/>
      </w:numPr>
    </w:pPr>
    <w:rPr>
      <w:color w:val="DD8047" w:themeColor="accent2"/>
    </w:rPr>
  </w:style>
  <w:style w:type="paragraph" w:styleId="Lijstopsomteken4">
    <w:name w:val="List Bullet 4"/>
    <w:basedOn w:val="Standaard"/>
    <w:uiPriority w:val="36"/>
    <w:unhideWhenUsed/>
    <w:qFormat/>
    <w:pPr>
      <w:numPr>
        <w:numId w:val="21"/>
      </w:numPr>
    </w:pPr>
    <w:rPr>
      <w:caps/>
      <w:spacing w:val="4"/>
    </w:rPr>
  </w:style>
  <w:style w:type="paragraph" w:styleId="Lijstopsomteken5">
    <w:name w:val="List Bullet 5"/>
    <w:basedOn w:val="Standaard"/>
    <w:uiPriority w:val="36"/>
    <w:unhideWhenUsed/>
    <w:qFormat/>
    <w:pPr>
      <w:numPr>
        <w:numId w:val="22"/>
      </w:numPr>
    </w:pPr>
  </w:style>
  <w:style w:type="paragraph" w:styleId="Lijstalinea">
    <w:name w:val="List Paragraph"/>
    <w:basedOn w:val="Standaard"/>
    <w:uiPriority w:val="34"/>
    <w:unhideWhenUsed/>
    <w:qFormat/>
    <w:pPr>
      <w:ind w:left="720"/>
      <w:contextualSpacing/>
    </w:pPr>
  </w:style>
  <w:style w:type="numbering" w:customStyle="1" w:styleId="Mediaanlijststijl">
    <w:name w:val="Mediaan lijststijl"/>
    <w:uiPriority w:val="99"/>
    <w:pPr>
      <w:numPr>
        <w:numId w:val="11"/>
      </w:numPr>
    </w:pPr>
  </w:style>
  <w:style w:type="paragraph" w:styleId="Geenafstand">
    <w:name w:val="No Spacing"/>
    <w:basedOn w:val="Standaard"/>
    <w:link w:val="GeenafstandChar"/>
    <w:uiPriority w:val="1"/>
    <w:qFormat/>
    <w:rsid w:val="00C37023"/>
    <w:pPr>
      <w:spacing w:after="120"/>
    </w:pPr>
  </w:style>
  <w:style w:type="character" w:styleId="Tekstvantijdelijkeaanduiding">
    <w:name w:val="Placeholder Text"/>
    <w:basedOn w:val="Standaardalinea-lettertype"/>
    <w:uiPriority w:val="99"/>
    <w:unhideWhenUsed/>
    <w:rPr>
      <w:color w:val="808080"/>
    </w:rPr>
  </w:style>
  <w:style w:type="paragraph" w:styleId="Citaat">
    <w:name w:val="Quote"/>
    <w:basedOn w:val="Standaard"/>
    <w:link w:val="CitaatChar"/>
    <w:uiPriority w:val="29"/>
    <w:qFormat/>
    <w:rPr>
      <w:i/>
      <w:smallCaps/>
      <w:color w:val="775F55" w:themeColor="text2"/>
      <w:spacing w:val="6"/>
    </w:rPr>
  </w:style>
  <w:style w:type="character" w:customStyle="1" w:styleId="CitaatChar">
    <w:name w:val="Citaat Char"/>
    <w:basedOn w:val="Standaardalinea-lettertype"/>
    <w:link w:val="Citaat"/>
    <w:uiPriority w:val="29"/>
    <w:rPr>
      <w:rFonts w:cs="Times New Roman"/>
      <w:i w:val="0"/>
      <w:smallCaps/>
      <w:color w:val="775F55" w:themeColor="text2"/>
      <w:spacing w:val="6"/>
      <w:sz w:val="23"/>
      <w:szCs w:val="20"/>
    </w:rPr>
  </w:style>
  <w:style w:type="character" w:styleId="Zwaar">
    <w:name w:val="Strong"/>
    <w:uiPriority w:val="22"/>
    <w:qFormat/>
    <w:rPr>
      <w:rFonts w:asciiTheme="minorHAnsi" w:hAnsiTheme="minorHAnsi"/>
      <w:b w:val="0"/>
      <w:color w:val="DD8047" w:themeColor="accent2"/>
    </w:rPr>
  </w:style>
  <w:style w:type="character" w:styleId="Subtielebenadrukking">
    <w:name w:val="Subtle Emphasis"/>
    <w:basedOn w:val="Standaardalinea-lettertype"/>
    <w:uiPriority w:val="19"/>
    <w:qFormat/>
    <w:rPr>
      <w:rFonts w:asciiTheme="minorHAnsi" w:hAnsiTheme="minorHAnsi"/>
      <w:i w:val="0"/>
      <w:sz w:val="23"/>
    </w:rPr>
  </w:style>
  <w:style w:type="character" w:styleId="Subtieleverwijzing">
    <w:name w:val="Subtle Reference"/>
    <w:basedOn w:val="Standaardalinea-lettertype"/>
    <w:uiPriority w:val="31"/>
    <w:qFormat/>
    <w:rPr>
      <w:rFonts w:asciiTheme="minorHAnsi" w:hAnsiTheme="minorHAnsi"/>
      <w:b w:val="0"/>
      <w:i w:val="0"/>
      <w:color w:val="775F55" w:themeColor="text2"/>
      <w:sz w:val="23"/>
    </w:rPr>
  </w:style>
  <w:style w:type="table" w:styleId="Tabelraster">
    <w:name w:val="Table Grid"/>
    <w:basedOn w:val="Standaardtabe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onvermelding">
    <w:name w:val="table of authorities"/>
    <w:basedOn w:val="Standaard"/>
    <w:next w:val="Standaard"/>
    <w:uiPriority w:val="99"/>
    <w:semiHidden/>
    <w:unhideWhenUsed/>
    <w:pPr>
      <w:ind w:left="220" w:hanging="220"/>
    </w:pPr>
  </w:style>
  <w:style w:type="paragraph" w:styleId="Inhopg1">
    <w:name w:val="toc 1"/>
    <w:basedOn w:val="Standaard"/>
    <w:next w:val="Standaard"/>
    <w:autoRedefine/>
    <w:uiPriority w:val="39"/>
    <w:unhideWhenUsed/>
    <w:rsid w:val="00CD1E5D"/>
    <w:pPr>
      <w:tabs>
        <w:tab w:val="right" w:leader="dot" w:pos="8630"/>
      </w:tabs>
      <w:spacing w:before="180" w:after="40" w:line="240" w:lineRule="auto"/>
    </w:pPr>
    <w:rPr>
      <w:b/>
      <w:noProof/>
      <w:color w:val="auto"/>
    </w:rPr>
  </w:style>
  <w:style w:type="paragraph" w:styleId="Inhopg2">
    <w:name w:val="toc 2"/>
    <w:basedOn w:val="Standaard"/>
    <w:next w:val="Standaard"/>
    <w:autoRedefine/>
    <w:uiPriority w:val="39"/>
    <w:unhideWhenUsed/>
    <w:rsid w:val="00CD1E5D"/>
    <w:pPr>
      <w:tabs>
        <w:tab w:val="right" w:leader="dot" w:pos="8630"/>
      </w:tabs>
      <w:spacing w:after="40" w:line="240" w:lineRule="auto"/>
      <w:ind w:left="288"/>
    </w:pPr>
    <w:rPr>
      <w:noProof/>
      <w:color w:val="auto"/>
    </w:rPr>
  </w:style>
  <w:style w:type="paragraph" w:styleId="Inhopg3">
    <w:name w:val="toc 3"/>
    <w:basedOn w:val="Standaard"/>
    <w:next w:val="Standaard"/>
    <w:autoRedefine/>
    <w:uiPriority w:val="39"/>
    <w:unhideWhenUsed/>
    <w:qFormat/>
    <w:rsid w:val="00CD1E5D"/>
    <w:pPr>
      <w:tabs>
        <w:tab w:val="right" w:leader="dot" w:pos="8630"/>
      </w:tabs>
      <w:spacing w:after="40" w:line="240" w:lineRule="auto"/>
      <w:ind w:left="432"/>
    </w:pPr>
    <w:rPr>
      <w:noProof/>
      <w:color w:val="auto"/>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432"/>
    </w:pPr>
    <w:rPr>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576"/>
    </w:pPr>
    <w:rPr>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720"/>
    </w:pPr>
    <w:rPr>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864"/>
    </w:pPr>
    <w:rPr>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008"/>
    </w:pPr>
    <w:rPr>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152"/>
    </w:pPr>
    <w:rPr>
      <w:noProof/>
    </w:rPr>
  </w:style>
  <w:style w:type="paragraph" w:customStyle="1" w:styleId="Categorie">
    <w:name w:val="Categorie"/>
    <w:basedOn w:val="Standaard"/>
    <w:uiPriority w:val="49"/>
    <w:pPr>
      <w:spacing w:after="0"/>
    </w:pPr>
    <w:rPr>
      <w:b/>
      <w:sz w:val="24"/>
      <w:szCs w:val="24"/>
    </w:rPr>
  </w:style>
  <w:style w:type="paragraph" w:customStyle="1" w:styleId="Bedrijfsnaam">
    <w:name w:val="Bedrijfsnaam"/>
    <w:basedOn w:val="Standaard"/>
    <w:uiPriority w:val="49"/>
    <w:pPr>
      <w:spacing w:after="0"/>
    </w:pPr>
    <w:rPr>
      <w:rFonts w:cstheme="minorHAnsi"/>
      <w:sz w:val="36"/>
      <w:szCs w:val="36"/>
    </w:rPr>
  </w:style>
  <w:style w:type="paragraph" w:customStyle="1" w:styleId="Voetteksteven">
    <w:name w:val="Voettekst even"/>
    <w:basedOn w:val="Standaard"/>
    <w:unhideWhenUsed/>
    <w:qFormat/>
    <w:pPr>
      <w:pBdr>
        <w:top w:val="single" w:sz="4" w:space="1" w:color="94B6D2" w:themeColor="accent1"/>
      </w:pBdr>
    </w:pPr>
    <w:rPr>
      <w:color w:val="775F55" w:themeColor="text2"/>
      <w:sz w:val="20"/>
    </w:rPr>
  </w:style>
  <w:style w:type="paragraph" w:customStyle="1" w:styleId="Voettekstoneven">
    <w:name w:val="Voettekst oneven"/>
    <w:basedOn w:val="Standaard"/>
    <w:unhideWhenUsed/>
    <w:qFormat/>
    <w:pPr>
      <w:pBdr>
        <w:top w:val="single" w:sz="4" w:space="1" w:color="94B6D2" w:themeColor="accent1"/>
      </w:pBdr>
      <w:jc w:val="right"/>
    </w:pPr>
    <w:rPr>
      <w:color w:val="775F55" w:themeColor="text2"/>
      <w:sz w:val="20"/>
    </w:rPr>
  </w:style>
  <w:style w:type="paragraph" w:customStyle="1" w:styleId="Kopteksteven">
    <w:name w:val="Koptekst even"/>
    <w:basedOn w:val="Standaard"/>
    <w:unhideWhenUsed/>
    <w:qFormat/>
    <w:pPr>
      <w:pBdr>
        <w:bottom w:val="single" w:sz="4" w:space="1" w:color="94B6D2" w:themeColor="accent1"/>
      </w:pBdr>
      <w:spacing w:after="0" w:line="240" w:lineRule="auto"/>
    </w:pPr>
    <w:rPr>
      <w:rFonts w:eastAsia="Times New Roman"/>
      <w:b/>
      <w:color w:val="775F55" w:themeColor="text2"/>
      <w:sz w:val="20"/>
      <w:szCs w:val="24"/>
    </w:rPr>
  </w:style>
  <w:style w:type="paragraph" w:customStyle="1" w:styleId="Koptekstoneven">
    <w:name w:val="Koptekst oneven"/>
    <w:basedOn w:val="Standaard"/>
    <w:unhideWhenUsed/>
    <w:qFormat/>
    <w:pPr>
      <w:pBdr>
        <w:bottom w:val="single" w:sz="4" w:space="1" w:color="94B6D2" w:themeColor="accent1"/>
      </w:pBdr>
      <w:spacing w:after="0" w:line="240" w:lineRule="auto"/>
      <w:jc w:val="right"/>
    </w:pPr>
    <w:rPr>
      <w:rFonts w:eastAsia="Times New Roman"/>
      <w:b/>
      <w:color w:val="775F55" w:themeColor="text2"/>
      <w:sz w:val="20"/>
      <w:szCs w:val="24"/>
    </w:rPr>
  </w:style>
  <w:style w:type="paragraph" w:customStyle="1" w:styleId="GeenAfstand0">
    <w:name w:val="GeenAfstand"/>
    <w:basedOn w:val="Standaard"/>
    <w:qFormat/>
    <w:pPr>
      <w:framePr w:wrap="auto" w:hAnchor="page" w:xAlign="center" w:yAlign="top"/>
      <w:spacing w:after="0" w:line="240" w:lineRule="auto"/>
      <w:suppressOverlap/>
    </w:pPr>
    <w:rPr>
      <w:szCs w:val="120"/>
    </w:rPr>
  </w:style>
  <w:style w:type="paragraph" w:styleId="Kopvaninhoudsopgave">
    <w:name w:val="TOC Heading"/>
    <w:basedOn w:val="Kop1"/>
    <w:next w:val="Standaard"/>
    <w:uiPriority w:val="39"/>
    <w:unhideWhenUsed/>
    <w:qFormat/>
    <w:rsid w:val="00935B3D"/>
    <w:pPr>
      <w:keepNext/>
      <w:keepLines/>
      <w:spacing w:before="240" w:after="0" w:line="259" w:lineRule="auto"/>
      <w:outlineLvl w:val="9"/>
    </w:pPr>
    <w:rPr>
      <w:rFonts w:eastAsiaTheme="majorEastAsia" w:cstheme="majorBidi"/>
      <w:caps w:val="0"/>
      <w:color w:val="548AB7" w:themeColor="accent1" w:themeShade="BF"/>
      <w:kern w:val="0"/>
      <w14:ligatures w14:val="none"/>
    </w:rPr>
  </w:style>
  <w:style w:type="character" w:styleId="Regelnummer">
    <w:name w:val="line number"/>
    <w:basedOn w:val="Standaardalinea-lettertype"/>
    <w:uiPriority w:val="99"/>
    <w:semiHidden/>
    <w:unhideWhenUsed/>
    <w:rsid w:val="000C689A"/>
  </w:style>
  <w:style w:type="character" w:customStyle="1" w:styleId="GeenafstandChar">
    <w:name w:val="Geen afstand Char"/>
    <w:basedOn w:val="Standaardalinea-lettertype"/>
    <w:link w:val="Geenafstand"/>
    <w:uiPriority w:val="1"/>
    <w:locked/>
    <w:rsid w:val="00C37023"/>
    <w:rPr>
      <w:b w:val="0"/>
      <w:i w:val="0"/>
    </w:rPr>
  </w:style>
  <w:style w:type="character" w:styleId="Onopgelostemelding">
    <w:name w:val="Unresolved Mention"/>
    <w:basedOn w:val="Standaardalinea-lettertype"/>
    <w:uiPriority w:val="99"/>
    <w:semiHidden/>
    <w:unhideWhenUsed/>
    <w:rsid w:val="00C37023"/>
    <w:rPr>
      <w:color w:val="808080"/>
      <w:shd w:val="clear" w:color="auto" w:fill="E6E6E6"/>
    </w:rPr>
  </w:style>
  <w:style w:type="table" w:styleId="Rastertabel1licht-Accent1">
    <w:name w:val="Grid Table 1 Light Accent 1"/>
    <w:basedOn w:val="Standaardtabel"/>
    <w:uiPriority w:val="46"/>
    <w:rsid w:val="008009BA"/>
    <w:pPr>
      <w:spacing w:after="0" w:line="240" w:lineRule="auto"/>
    </w:pPr>
    <w:rPr>
      <w:rFonts w:asciiTheme="minorHAnsi" w:hAnsiTheme="minorHAnsi" w:cstheme="minorBidi"/>
      <w:b w:val="0"/>
      <w:i w:val="0"/>
      <w:color w:val="auto"/>
      <w:kern w:val="0"/>
      <w:szCs w:val="22"/>
      <w:lang w:eastAsia="en-US"/>
      <w14:ligatures w14:val="none"/>
    </w:rPr>
    <w:tblPr>
      <w:tblStyleRowBandSize w:val="1"/>
      <w:tblStyleColBandSize w:val="1"/>
      <w:tblInd w:w="0" w:type="nil"/>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character" w:styleId="Verwijzingopmerking">
    <w:name w:val="annotation reference"/>
    <w:basedOn w:val="Standaardalinea-lettertype"/>
    <w:uiPriority w:val="99"/>
    <w:semiHidden/>
    <w:unhideWhenUsed/>
    <w:rsid w:val="00601D18"/>
    <w:rPr>
      <w:sz w:val="16"/>
      <w:szCs w:val="16"/>
    </w:rPr>
  </w:style>
  <w:style w:type="paragraph" w:styleId="Tekstopmerking">
    <w:name w:val="annotation text"/>
    <w:basedOn w:val="Standaard"/>
    <w:link w:val="TekstopmerkingChar"/>
    <w:uiPriority w:val="99"/>
    <w:semiHidden/>
    <w:unhideWhenUsed/>
    <w:rsid w:val="00601D18"/>
    <w:pPr>
      <w:spacing w:line="240" w:lineRule="auto"/>
    </w:pPr>
    <w:rPr>
      <w:sz w:val="20"/>
    </w:rPr>
  </w:style>
  <w:style w:type="character" w:customStyle="1" w:styleId="TekstopmerkingChar">
    <w:name w:val="Tekst opmerking Char"/>
    <w:basedOn w:val="Standaardalinea-lettertype"/>
    <w:link w:val="Tekstopmerking"/>
    <w:uiPriority w:val="99"/>
    <w:semiHidden/>
    <w:rsid w:val="00601D18"/>
    <w:rPr>
      <w:b w:val="0"/>
      <w:i w:val="0"/>
      <w:sz w:val="20"/>
    </w:rPr>
  </w:style>
  <w:style w:type="paragraph" w:styleId="Onderwerpvanopmerking">
    <w:name w:val="annotation subject"/>
    <w:basedOn w:val="Tekstopmerking"/>
    <w:next w:val="Tekstopmerking"/>
    <w:link w:val="OnderwerpvanopmerkingChar"/>
    <w:uiPriority w:val="99"/>
    <w:semiHidden/>
    <w:unhideWhenUsed/>
    <w:rsid w:val="00601D18"/>
    <w:rPr>
      <w:b/>
      <w:bCs/>
    </w:rPr>
  </w:style>
  <w:style w:type="character" w:customStyle="1" w:styleId="OnderwerpvanopmerkingChar">
    <w:name w:val="Onderwerp van opmerking Char"/>
    <w:basedOn w:val="TekstopmerkingChar"/>
    <w:link w:val="Onderwerpvanopmerking"/>
    <w:uiPriority w:val="99"/>
    <w:semiHidden/>
    <w:rsid w:val="00601D18"/>
    <w:rPr>
      <w:b/>
      <w:bCs/>
      <w:i w:val="0"/>
      <w:sz w:val="20"/>
    </w:rPr>
  </w:style>
  <w:style w:type="character" w:styleId="GevolgdeHyperlink">
    <w:name w:val="FollowedHyperlink"/>
    <w:basedOn w:val="Standaardalinea-lettertype"/>
    <w:uiPriority w:val="99"/>
    <w:semiHidden/>
    <w:unhideWhenUsed/>
    <w:rsid w:val="007951E4"/>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15211">
      <w:bodyDiv w:val="1"/>
      <w:marLeft w:val="0"/>
      <w:marRight w:val="0"/>
      <w:marTop w:val="0"/>
      <w:marBottom w:val="0"/>
      <w:divBdr>
        <w:top w:val="none" w:sz="0" w:space="0" w:color="auto"/>
        <w:left w:val="none" w:sz="0" w:space="0" w:color="auto"/>
        <w:bottom w:val="none" w:sz="0" w:space="0" w:color="auto"/>
        <w:right w:val="none" w:sz="0" w:space="0" w:color="auto"/>
      </w:divBdr>
    </w:div>
    <w:div w:id="91824365">
      <w:bodyDiv w:val="1"/>
      <w:marLeft w:val="0"/>
      <w:marRight w:val="0"/>
      <w:marTop w:val="0"/>
      <w:marBottom w:val="0"/>
      <w:divBdr>
        <w:top w:val="none" w:sz="0" w:space="0" w:color="auto"/>
        <w:left w:val="none" w:sz="0" w:space="0" w:color="auto"/>
        <w:bottom w:val="none" w:sz="0" w:space="0" w:color="auto"/>
        <w:right w:val="none" w:sz="0" w:space="0" w:color="auto"/>
      </w:divBdr>
    </w:div>
    <w:div w:id="96878429">
      <w:bodyDiv w:val="1"/>
      <w:marLeft w:val="0"/>
      <w:marRight w:val="0"/>
      <w:marTop w:val="0"/>
      <w:marBottom w:val="0"/>
      <w:divBdr>
        <w:top w:val="none" w:sz="0" w:space="0" w:color="auto"/>
        <w:left w:val="none" w:sz="0" w:space="0" w:color="auto"/>
        <w:bottom w:val="none" w:sz="0" w:space="0" w:color="auto"/>
        <w:right w:val="none" w:sz="0" w:space="0" w:color="auto"/>
      </w:divBdr>
    </w:div>
    <w:div w:id="260719101">
      <w:bodyDiv w:val="1"/>
      <w:marLeft w:val="0"/>
      <w:marRight w:val="0"/>
      <w:marTop w:val="0"/>
      <w:marBottom w:val="0"/>
      <w:divBdr>
        <w:top w:val="none" w:sz="0" w:space="0" w:color="auto"/>
        <w:left w:val="none" w:sz="0" w:space="0" w:color="auto"/>
        <w:bottom w:val="none" w:sz="0" w:space="0" w:color="auto"/>
        <w:right w:val="none" w:sz="0" w:space="0" w:color="auto"/>
      </w:divBdr>
    </w:div>
    <w:div w:id="720522311">
      <w:bodyDiv w:val="1"/>
      <w:marLeft w:val="0"/>
      <w:marRight w:val="0"/>
      <w:marTop w:val="0"/>
      <w:marBottom w:val="0"/>
      <w:divBdr>
        <w:top w:val="none" w:sz="0" w:space="0" w:color="auto"/>
        <w:left w:val="none" w:sz="0" w:space="0" w:color="auto"/>
        <w:bottom w:val="none" w:sz="0" w:space="0" w:color="auto"/>
        <w:right w:val="none" w:sz="0" w:space="0" w:color="auto"/>
      </w:divBdr>
    </w:div>
    <w:div w:id="873662908">
      <w:bodyDiv w:val="1"/>
      <w:marLeft w:val="0"/>
      <w:marRight w:val="0"/>
      <w:marTop w:val="0"/>
      <w:marBottom w:val="0"/>
      <w:divBdr>
        <w:top w:val="none" w:sz="0" w:space="0" w:color="auto"/>
        <w:left w:val="none" w:sz="0" w:space="0" w:color="auto"/>
        <w:bottom w:val="none" w:sz="0" w:space="0" w:color="auto"/>
        <w:right w:val="none" w:sz="0" w:space="0" w:color="auto"/>
      </w:divBdr>
    </w:div>
    <w:div w:id="1283803510">
      <w:bodyDiv w:val="1"/>
      <w:marLeft w:val="0"/>
      <w:marRight w:val="0"/>
      <w:marTop w:val="0"/>
      <w:marBottom w:val="0"/>
      <w:divBdr>
        <w:top w:val="none" w:sz="0" w:space="0" w:color="auto"/>
        <w:left w:val="none" w:sz="0" w:space="0" w:color="auto"/>
        <w:bottom w:val="none" w:sz="0" w:space="0" w:color="auto"/>
        <w:right w:val="none" w:sz="0" w:space="0" w:color="auto"/>
      </w:divBdr>
    </w:div>
    <w:div w:id="1380015395">
      <w:bodyDiv w:val="1"/>
      <w:marLeft w:val="0"/>
      <w:marRight w:val="0"/>
      <w:marTop w:val="0"/>
      <w:marBottom w:val="0"/>
      <w:divBdr>
        <w:top w:val="none" w:sz="0" w:space="0" w:color="auto"/>
        <w:left w:val="none" w:sz="0" w:space="0" w:color="auto"/>
        <w:bottom w:val="none" w:sz="0" w:space="0" w:color="auto"/>
        <w:right w:val="none" w:sz="0" w:space="0" w:color="auto"/>
      </w:divBdr>
    </w:div>
    <w:div w:id="1419671225">
      <w:bodyDiv w:val="1"/>
      <w:marLeft w:val="0"/>
      <w:marRight w:val="0"/>
      <w:marTop w:val="0"/>
      <w:marBottom w:val="0"/>
      <w:divBdr>
        <w:top w:val="none" w:sz="0" w:space="0" w:color="auto"/>
        <w:left w:val="none" w:sz="0" w:space="0" w:color="auto"/>
        <w:bottom w:val="none" w:sz="0" w:space="0" w:color="auto"/>
        <w:right w:val="none" w:sz="0" w:space="0" w:color="auto"/>
      </w:divBdr>
    </w:div>
    <w:div w:id="1474712217">
      <w:bodyDiv w:val="1"/>
      <w:marLeft w:val="0"/>
      <w:marRight w:val="0"/>
      <w:marTop w:val="0"/>
      <w:marBottom w:val="0"/>
      <w:divBdr>
        <w:top w:val="none" w:sz="0" w:space="0" w:color="auto"/>
        <w:left w:val="none" w:sz="0" w:space="0" w:color="auto"/>
        <w:bottom w:val="none" w:sz="0" w:space="0" w:color="auto"/>
        <w:right w:val="none" w:sz="0" w:space="0" w:color="auto"/>
      </w:divBdr>
    </w:div>
    <w:div w:id="1533372534">
      <w:bodyDiv w:val="1"/>
      <w:marLeft w:val="0"/>
      <w:marRight w:val="0"/>
      <w:marTop w:val="0"/>
      <w:marBottom w:val="0"/>
      <w:divBdr>
        <w:top w:val="none" w:sz="0" w:space="0" w:color="auto"/>
        <w:left w:val="none" w:sz="0" w:space="0" w:color="auto"/>
        <w:bottom w:val="none" w:sz="0" w:space="0" w:color="auto"/>
        <w:right w:val="none" w:sz="0" w:space="0" w:color="auto"/>
      </w:divBdr>
    </w:div>
    <w:div w:id="2052604717">
      <w:bodyDiv w:val="1"/>
      <w:marLeft w:val="0"/>
      <w:marRight w:val="0"/>
      <w:marTop w:val="0"/>
      <w:marBottom w:val="0"/>
      <w:divBdr>
        <w:top w:val="none" w:sz="0" w:space="0" w:color="auto"/>
        <w:left w:val="none" w:sz="0" w:space="0" w:color="auto"/>
        <w:bottom w:val="none" w:sz="0" w:space="0" w:color="auto"/>
        <w:right w:val="none" w:sz="0" w:space="0" w:color="auto"/>
      </w:divBdr>
    </w:div>
    <w:div w:id="2086681885">
      <w:bodyDiv w:val="1"/>
      <w:marLeft w:val="0"/>
      <w:marRight w:val="0"/>
      <w:marTop w:val="0"/>
      <w:marBottom w:val="0"/>
      <w:divBdr>
        <w:top w:val="none" w:sz="0" w:space="0" w:color="auto"/>
        <w:left w:val="none" w:sz="0" w:space="0" w:color="auto"/>
        <w:bottom w:val="none" w:sz="0" w:space="0" w:color="auto"/>
        <w:right w:val="none" w:sz="0" w:space="0" w:color="auto"/>
      </w:divBdr>
    </w:div>
    <w:div w:id="209678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0311264@student.rocvantwente.nl"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mailto:0311264@student.rocvantwente.nl" TargetMode="External"/><Relationship Id="rId7" Type="http://schemas.openxmlformats.org/officeDocument/2006/relationships/settings" Target="settings.xml"/><Relationship Id="rId12" Type="http://schemas.openxmlformats.org/officeDocument/2006/relationships/hyperlink" Target="mailto:0311264@student.rocvantwente.n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mailto:gwargers@rocvantwente.n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el\AppData\Roaming\Microsoft\Templates\Rapport%20(thema%20Media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CB8D59E80F14647AEF4B0AC700121B9"/>
        <w:category>
          <w:name w:val="Algemeen"/>
          <w:gallery w:val="placeholder"/>
        </w:category>
        <w:types>
          <w:type w:val="bbPlcHdr"/>
        </w:types>
        <w:behaviors>
          <w:behavior w:val="content"/>
        </w:behaviors>
        <w:guid w:val="{B3F8ED47-4BDF-4019-A495-B2C747CB41EF}"/>
      </w:docPartPr>
      <w:docPartBody>
        <w:p w:rsidR="00002CCE" w:rsidRDefault="0055158B">
          <w:pPr>
            <w:pStyle w:val="6CB8D59E80F14647AEF4B0AC700121B9"/>
          </w:pPr>
          <w:r>
            <w:rPr>
              <w:rFonts w:asciiTheme="majorHAnsi" w:eastAsiaTheme="majorEastAsia" w:hAnsiTheme="majorHAnsi" w:cstheme="majorBidi"/>
              <w:caps/>
              <w:color w:val="44546A" w:themeColor="text2"/>
              <w:sz w:val="110"/>
              <w:szCs w:val="110"/>
            </w:rPr>
            <w:t>[Geef de titel van het document op]</w:t>
          </w:r>
        </w:p>
      </w:docPartBody>
    </w:docPart>
    <w:docPart>
      <w:docPartPr>
        <w:name w:val="E2883348B2A841EBAE1F8A49955DFCB9"/>
        <w:category>
          <w:name w:val="Algemeen"/>
          <w:gallery w:val="placeholder"/>
        </w:category>
        <w:types>
          <w:type w:val="bbPlcHdr"/>
        </w:types>
        <w:behaviors>
          <w:behavior w:val="content"/>
        </w:behaviors>
        <w:guid w:val="{F86EBBC9-9A31-4C52-998A-0FE5C65353FC}"/>
      </w:docPartPr>
      <w:docPartBody>
        <w:p w:rsidR="00002CCE" w:rsidRDefault="0055158B">
          <w:pPr>
            <w:pStyle w:val="E2883348B2A841EBAE1F8A49955DFCB9"/>
          </w:pPr>
          <w:r>
            <w:rPr>
              <w:color w:val="FFFFFF" w:themeColor="background1"/>
              <w:sz w:val="40"/>
              <w:szCs w:val="40"/>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58B"/>
    <w:rsid w:val="00002CCE"/>
    <w:rsid w:val="000E3AC0"/>
    <w:rsid w:val="0036618B"/>
    <w:rsid w:val="003B5F64"/>
    <w:rsid w:val="004F26F2"/>
    <w:rsid w:val="0055158B"/>
    <w:rsid w:val="00560066"/>
    <w:rsid w:val="00664336"/>
    <w:rsid w:val="00801712"/>
    <w:rsid w:val="00CE2CA4"/>
    <w:rsid w:val="00CF35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Kop2">
    <w:name w:val="heading 2"/>
    <w:basedOn w:val="Standaard"/>
    <w:next w:val="Standaard"/>
    <w:link w:val="Kop2Char"/>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Kop3">
    <w:name w:val="heading 3"/>
    <w:basedOn w:val="Standaard"/>
    <w:next w:val="Standaard"/>
    <w:link w:val="Kop3Char"/>
    <w:uiPriority w:val="9"/>
    <w:unhideWhenUsed/>
    <w:qFormat/>
    <w:pPr>
      <w:spacing w:before="240" w:after="60" w:line="264" w:lineRule="auto"/>
      <w:outlineLvl w:val="2"/>
    </w:pPr>
    <w:rPr>
      <w:rFonts w:eastAsiaTheme="minorHAnsi" w:cs="Times New Roman"/>
      <w:b/>
      <w:color w:val="000000" w:themeColor="text1"/>
      <w:spacing w:val="10"/>
      <w:kern w:val="24"/>
      <w:sz w:val="23"/>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CB8D59E80F14647AEF4B0AC700121B9">
    <w:name w:val="6CB8D59E80F14647AEF4B0AC700121B9"/>
  </w:style>
  <w:style w:type="paragraph" w:customStyle="1" w:styleId="ABE92DEB6DE8459296D8E1306A5EEEEC">
    <w:name w:val="ABE92DEB6DE8459296D8E1306A5EEEEC"/>
  </w:style>
  <w:style w:type="paragraph" w:customStyle="1" w:styleId="E2883348B2A841EBAE1F8A49955DFCB9">
    <w:name w:val="E2883348B2A841EBAE1F8A49955DFCB9"/>
  </w:style>
  <w:style w:type="paragraph" w:customStyle="1" w:styleId="D74402BC6E6641FCA89D2EB721B29E1D">
    <w:name w:val="D74402BC6E6641FCA89D2EB721B29E1D"/>
  </w:style>
  <w:style w:type="paragraph" w:customStyle="1" w:styleId="CEA61D0636704D38AE05EC03897C6A10">
    <w:name w:val="CEA61D0636704D38AE05EC03897C6A10"/>
  </w:style>
  <w:style w:type="paragraph" w:customStyle="1" w:styleId="57DF376CBAEF42A4A6890504F275CD12">
    <w:name w:val="57DF376CBAEF42A4A6890504F275CD12"/>
  </w:style>
  <w:style w:type="character" w:customStyle="1" w:styleId="Kop1Char">
    <w:name w:val="Kop 1 Char"/>
    <w:basedOn w:val="Standaardalinea-lettertype"/>
    <w:link w:val="Kop1"/>
    <w:uiPriority w:val="9"/>
    <w:rPr>
      <w:rFonts w:asciiTheme="majorHAnsi" w:eastAsiaTheme="minorHAnsi" w:hAnsiTheme="majorHAnsi" w:cs="Times New Roman"/>
      <w:caps/>
      <w:color w:val="44546A" w:themeColor="text2"/>
      <w:kern w:val="24"/>
      <w:sz w:val="32"/>
      <w:szCs w:val="32"/>
    </w:rPr>
  </w:style>
  <w:style w:type="character" w:customStyle="1" w:styleId="Kop2Char">
    <w:name w:val="Kop 2 Char"/>
    <w:basedOn w:val="Standaardalinea-lettertype"/>
    <w:link w:val="Kop2"/>
    <w:uiPriority w:val="9"/>
    <w:rPr>
      <w:rFonts w:eastAsiaTheme="minorHAnsi" w:cs="Times New Roman"/>
      <w:b/>
      <w:color w:val="4472C4" w:themeColor="accent1"/>
      <w:spacing w:val="20"/>
      <w:kern w:val="24"/>
      <w:sz w:val="28"/>
      <w:szCs w:val="28"/>
    </w:rPr>
  </w:style>
  <w:style w:type="character" w:customStyle="1" w:styleId="Kop3Char">
    <w:name w:val="Kop 3 Char"/>
    <w:basedOn w:val="Standaardalinea-lettertype"/>
    <w:link w:val="Kop3"/>
    <w:uiPriority w:val="9"/>
    <w:rPr>
      <w:rFonts w:eastAsiaTheme="minorHAnsi" w:cs="Times New Roman"/>
      <w:b/>
      <w:color w:val="000000" w:themeColor="text1"/>
      <w:spacing w:val="10"/>
      <w:kern w:val="24"/>
      <w:sz w:val="23"/>
      <w:szCs w:val="24"/>
    </w:rPr>
  </w:style>
  <w:style w:type="paragraph" w:styleId="Duidelijkcitaat">
    <w:name w:val="Intense Quote"/>
    <w:basedOn w:val="Standaard"/>
    <w:link w:val="DuidelijkcitaatCh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0"/>
    </w:rPr>
  </w:style>
  <w:style w:type="character" w:customStyle="1" w:styleId="DuidelijkcitaatChar">
    <w:name w:val="Duidelijk citaat Char"/>
    <w:basedOn w:val="Standaardalinea-lettertype"/>
    <w:link w:val="Duidelijkcitaat"/>
    <w:uiPriority w:val="30"/>
    <w:rPr>
      <w:rFonts w:eastAsiaTheme="minorHAnsi" w:cs="Times New Roman"/>
      <w:b/>
      <w:color w:val="ED7D31" w:themeColor="accent2"/>
      <w:kern w:val="24"/>
      <w:sz w:val="23"/>
      <w:szCs w:val="20"/>
      <w:shd w:val="clear" w:color="auto" w:fill="FFFFFF" w:themeFill="background1"/>
    </w:rPr>
  </w:style>
  <w:style w:type="paragraph" w:customStyle="1" w:styleId="25A7441832D744278033FDF6D4CFB4AB">
    <w:name w:val="25A7441832D744278033FDF6D4CFB4AB"/>
  </w:style>
  <w:style w:type="paragraph" w:customStyle="1" w:styleId="43A5AAD3087449E18B3BEA287C75DAF0">
    <w:name w:val="43A5AAD3087449E18B3BEA287C75DAF0"/>
    <w:rsid w:val="00002CCE"/>
  </w:style>
  <w:style w:type="paragraph" w:customStyle="1" w:styleId="BE4FA810DC04453DB679237FDE6CDE99">
    <w:name w:val="BE4FA810DC04453DB679237FDE6CDE99"/>
    <w:rsid w:val="00002CCE"/>
  </w:style>
  <w:style w:type="paragraph" w:customStyle="1" w:styleId="3E7C0760C6814DF586C7DFBEF9A3AAE9">
    <w:name w:val="3E7C0760C6814DF586C7DFBEF9A3AAE9"/>
    <w:rsid w:val="00002C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2018-05-14T00:00:00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9CF4B18F-E401-4F8E-993A-DBB2BF9C4B2C}">
  <ds:schemaRefs>
    <ds:schemaRef ds:uri="http://schemas.microsoft.com/sharepoint/v3/contenttype/forms"/>
  </ds:schemaRefs>
</ds:datastoreItem>
</file>

<file path=customXml/itemProps4.xml><?xml version="1.0" encoding="utf-8"?>
<ds:datastoreItem xmlns:ds="http://schemas.openxmlformats.org/officeDocument/2006/customXml" ds:itemID="{2527DA83-99C6-4672-87B6-8ED37DA24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Mediaan)</Template>
  <TotalTime>1133</TotalTime>
  <Pages>14</Pages>
  <Words>2048</Words>
  <Characters>11595</Characters>
  <Application>Microsoft Office Word</Application>
  <DocSecurity>0</DocSecurity>
  <Lines>341</Lines>
  <Paragraphs>186</Paragraphs>
  <ScaleCrop>false</ScaleCrop>
  <HeadingPairs>
    <vt:vector size="2" baseType="variant">
      <vt:variant>
        <vt:lpstr>Titel</vt:lpstr>
      </vt:variant>
      <vt:variant>
        <vt:i4>1</vt:i4>
      </vt:variant>
    </vt:vector>
  </HeadingPairs>
  <TitlesOfParts>
    <vt:vector size="1" baseType="lpstr">
      <vt:lpstr>COVID-19 Stats app</vt:lpstr>
    </vt:vector>
  </TitlesOfParts>
  <Company/>
  <LinksUpToDate>false</LinksUpToDate>
  <CharactersWithSpaces>13457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Stats app</dc:title>
  <dc:subject>Plan van Aanpak – COVID-19 Stats App</dc:subject>
  <dc:creator>Marcel</dc:creator>
  <cp:keywords/>
  <cp:lastModifiedBy>Dario Douma</cp:lastModifiedBy>
  <cp:revision>72</cp:revision>
  <cp:lastPrinted>2018-05-24T09:44:00Z</cp:lastPrinted>
  <dcterms:created xsi:type="dcterms:W3CDTF">2019-01-31T08:14:00Z</dcterms:created>
  <dcterms:modified xsi:type="dcterms:W3CDTF">2020-05-29T15:22:00Z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